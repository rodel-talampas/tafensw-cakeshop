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23BE7" w14:textId="77777777" w:rsidR="00BD63AC" w:rsidRDefault="00BD63AC" w:rsidP="00887A96">
      <w:pPr>
        <w:jc w:val="center"/>
        <w:rPr>
          <w:b/>
          <w:bCs/>
        </w:rPr>
      </w:pPr>
    </w:p>
    <w:p w14:paraId="6FA0DD77" w14:textId="77777777" w:rsidR="00BD63AC" w:rsidRDefault="00BD63AC" w:rsidP="00887A96">
      <w:pPr>
        <w:jc w:val="center"/>
        <w:rPr>
          <w:b/>
          <w:bCs/>
        </w:rPr>
      </w:pPr>
    </w:p>
    <w:p w14:paraId="095D0230" w14:textId="77777777" w:rsidR="00BD63AC" w:rsidRDefault="00BD63AC" w:rsidP="00887A96">
      <w:pPr>
        <w:jc w:val="center"/>
        <w:rPr>
          <w:b/>
          <w:bCs/>
        </w:rPr>
      </w:pPr>
    </w:p>
    <w:p w14:paraId="5029AAE7" w14:textId="77777777" w:rsidR="00EF2C58" w:rsidRPr="000A2AFC" w:rsidRDefault="00866F04" w:rsidP="005660DB">
      <w:pPr>
        <w:pStyle w:val="Title"/>
        <w:rPr>
          <w:rFonts w:asciiTheme="minorHAnsi" w:hAnsiTheme="minorHAnsi" w:cstheme="minorHAnsi"/>
          <w:color w:val="BF8F00" w:themeColor="accent4" w:themeShade="BF"/>
          <w:sz w:val="64"/>
          <w:szCs w:val="64"/>
        </w:rPr>
      </w:pPr>
      <w:r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 xml:space="preserve">Client </w:t>
      </w:r>
      <w:r w:rsidR="00887A96"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 xml:space="preserve">Requirements </w:t>
      </w:r>
      <w:r w:rsidRPr="000A2AFC">
        <w:rPr>
          <w:rFonts w:asciiTheme="minorHAnsi" w:hAnsiTheme="minorHAnsi" w:cstheme="minorHAnsi"/>
          <w:color w:val="BF8F00" w:themeColor="accent4" w:themeShade="BF"/>
          <w:sz w:val="64"/>
          <w:szCs w:val="64"/>
        </w:rPr>
        <w:t>Analysis</w:t>
      </w:r>
    </w:p>
    <w:p w14:paraId="698E33FC" w14:textId="77777777" w:rsidR="0099479D" w:rsidRPr="0099479D" w:rsidRDefault="007E765F" w:rsidP="0099479D">
      <w:pPr>
        <w:pStyle w:val="ListParagrap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B8D87" wp14:editId="5ED11529">
                <wp:simplePos x="0" y="0"/>
                <wp:positionH relativeFrom="margin">
                  <wp:align>left</wp:align>
                </wp:positionH>
                <wp:positionV relativeFrom="paragraph">
                  <wp:posOffset>245745</wp:posOffset>
                </wp:positionV>
                <wp:extent cx="6648450" cy="2857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8E209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35pt" to="523.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F6D431C" w14:textId="77777777" w:rsidR="0099479D" w:rsidRDefault="0099479D" w:rsidP="0099479D">
      <w:pPr>
        <w:pStyle w:val="ListParagraph"/>
        <w:rPr>
          <w:b/>
          <w:bCs/>
        </w:rPr>
      </w:pPr>
    </w:p>
    <w:p w14:paraId="6DB4469C" w14:textId="77777777" w:rsidR="0099479D" w:rsidRDefault="0099479D" w:rsidP="0099479D">
      <w:pPr>
        <w:pStyle w:val="ListParagraph"/>
        <w:rPr>
          <w:b/>
          <w:bCs/>
        </w:rPr>
      </w:pPr>
    </w:p>
    <w:p w14:paraId="3805CCC7" w14:textId="77777777" w:rsidR="0099479D" w:rsidRDefault="0099479D" w:rsidP="0099479D">
      <w:pPr>
        <w:pStyle w:val="ListParagraph"/>
        <w:rPr>
          <w:b/>
          <w:bCs/>
        </w:rPr>
      </w:pPr>
    </w:p>
    <w:p w14:paraId="518DBCBE" w14:textId="5250057B" w:rsidR="00BA62A9" w:rsidRPr="009843CD" w:rsidRDefault="00527DFD" w:rsidP="009843CD">
      <w:pPr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PROJECT NAME: </w:t>
      </w:r>
      <w:r w:rsidR="00A21488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[</w:t>
      </w:r>
      <w:r w:rsidR="00E229CE" w:rsidRPr="00E229CE">
        <w:rPr>
          <w:rFonts w:cstheme="minorHAnsi"/>
          <w:b/>
          <w:bCs/>
          <w:i/>
          <w:iCs/>
          <w:color w:val="404040" w:themeColor="text1" w:themeTint="BF"/>
          <w:sz w:val="28"/>
          <w:szCs w:val="28"/>
        </w:rPr>
        <w:t>Special Cakes for All Occasions</w:t>
      </w:r>
      <w:r w:rsidR="00E229CE">
        <w:rPr>
          <w:rFonts w:cstheme="minorHAnsi"/>
          <w:b/>
          <w:bCs/>
          <w:i/>
          <w:iCs/>
          <w:color w:val="404040" w:themeColor="text1" w:themeTint="BF"/>
          <w:sz w:val="28"/>
          <w:szCs w:val="28"/>
        </w:rPr>
        <w:t xml:space="preserve"> Website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458EA5AE" w14:textId="519626AC" w:rsidR="00527DFD" w:rsidRPr="009843CD" w:rsidRDefault="00D539D5" w:rsidP="009843CD">
      <w:pPr>
        <w:rPr>
          <w:rFonts w:cstheme="minorHAnsi"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DATE: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[</w:t>
      </w:r>
      <w:r w:rsidR="00E229CE">
        <w:rPr>
          <w:rFonts w:cstheme="minorHAnsi"/>
          <w:b/>
          <w:bCs/>
          <w:color w:val="404040" w:themeColor="text1" w:themeTint="BF"/>
          <w:sz w:val="28"/>
          <w:szCs w:val="28"/>
        </w:rPr>
        <w:t>06</w:t>
      </w:r>
      <w:r w:rsidR="001270B3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/</w:t>
      </w:r>
      <w:r w:rsidR="00E229CE">
        <w:rPr>
          <w:rFonts w:cstheme="minorHAnsi"/>
          <w:b/>
          <w:bCs/>
          <w:color w:val="404040" w:themeColor="text1" w:themeTint="BF"/>
          <w:sz w:val="28"/>
          <w:szCs w:val="28"/>
        </w:rPr>
        <w:t>23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/</w:t>
      </w:r>
      <w:r w:rsidR="00E229CE">
        <w:rPr>
          <w:rFonts w:cstheme="minorHAnsi"/>
          <w:b/>
          <w:bCs/>
          <w:color w:val="404040" w:themeColor="text1" w:themeTint="BF"/>
          <w:sz w:val="28"/>
          <w:szCs w:val="28"/>
        </w:rPr>
        <w:t>2025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0C76EA31" w14:textId="33E6A485" w:rsidR="00DA3435" w:rsidRPr="009843CD" w:rsidRDefault="005F61E6" w:rsidP="009843CD">
      <w:pPr>
        <w:rPr>
          <w:rFonts w:cstheme="minorHAnsi"/>
          <w:color w:val="404040" w:themeColor="text1" w:themeTint="BF"/>
          <w:sz w:val="28"/>
          <w:szCs w:val="28"/>
        </w:rPr>
      </w:pPr>
      <w:r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Student name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[</w:t>
      </w:r>
      <w:r w:rsidR="00E229CE">
        <w:rPr>
          <w:rFonts w:cstheme="minorHAnsi"/>
          <w:b/>
          <w:bCs/>
          <w:color w:val="404040" w:themeColor="text1" w:themeTint="BF"/>
          <w:sz w:val="28"/>
          <w:szCs w:val="28"/>
        </w:rPr>
        <w:t>Rodel Talampas</w:t>
      </w:r>
      <w:r w:rsidR="00CD3AB1" w:rsidRPr="009843CD">
        <w:rPr>
          <w:rFonts w:cstheme="minorHAnsi"/>
          <w:b/>
          <w:bCs/>
          <w:color w:val="404040" w:themeColor="text1" w:themeTint="BF"/>
          <w:sz w:val="28"/>
          <w:szCs w:val="28"/>
        </w:rPr>
        <w:t>]</w:t>
      </w:r>
    </w:p>
    <w:p w14:paraId="49031572" w14:textId="77777777" w:rsidR="008966F7" w:rsidRPr="008966F7" w:rsidRDefault="008966F7" w:rsidP="008966F7">
      <w:pPr>
        <w:rPr>
          <w:b/>
          <w:bCs/>
        </w:rPr>
      </w:pPr>
    </w:p>
    <w:p w14:paraId="165A805F" w14:textId="77777777" w:rsidR="001F379C" w:rsidRDefault="001F379C" w:rsidP="006457BA"/>
    <w:p w14:paraId="28FB7AB4" w14:textId="77777777" w:rsidR="00ED1431" w:rsidRDefault="00ED1431" w:rsidP="006457BA"/>
    <w:p w14:paraId="529F1C16" w14:textId="77777777" w:rsidR="00ED1431" w:rsidRDefault="00ED1431" w:rsidP="006457BA"/>
    <w:p w14:paraId="3D0569E2" w14:textId="77777777" w:rsidR="00ED1431" w:rsidRDefault="00ED1431" w:rsidP="006457BA"/>
    <w:p w14:paraId="13BBE08A" w14:textId="77777777" w:rsidR="00ED1431" w:rsidRDefault="00ED1431" w:rsidP="006457BA"/>
    <w:p w14:paraId="29A1D504" w14:textId="77777777" w:rsidR="00E634D4" w:rsidRDefault="00E634D4" w:rsidP="006457BA">
      <w:pPr>
        <w:rPr>
          <w:noProof/>
        </w:rPr>
      </w:pPr>
    </w:p>
    <w:p w14:paraId="4075CDD9" w14:textId="77777777" w:rsidR="00523F6D" w:rsidRDefault="00523F6D" w:rsidP="006457BA">
      <w:pPr>
        <w:rPr>
          <w:noProof/>
        </w:rPr>
      </w:pPr>
    </w:p>
    <w:p w14:paraId="0266DE0B" w14:textId="77777777" w:rsidR="00523F6D" w:rsidRDefault="00523F6D" w:rsidP="006457BA">
      <w:pPr>
        <w:rPr>
          <w:noProof/>
        </w:rPr>
      </w:pPr>
    </w:p>
    <w:p w14:paraId="3F61082A" w14:textId="77777777" w:rsidR="00523F6D" w:rsidRDefault="00523F6D" w:rsidP="006457BA">
      <w:pPr>
        <w:rPr>
          <w:noProof/>
        </w:rPr>
      </w:pPr>
    </w:p>
    <w:p w14:paraId="088307A2" w14:textId="77777777" w:rsidR="00523F6D" w:rsidRDefault="00523F6D" w:rsidP="006457BA">
      <w:pPr>
        <w:rPr>
          <w:noProof/>
        </w:rPr>
      </w:pPr>
    </w:p>
    <w:p w14:paraId="25C88A33" w14:textId="77777777" w:rsidR="00523F6D" w:rsidRDefault="00523F6D" w:rsidP="006457BA">
      <w:pPr>
        <w:rPr>
          <w:noProof/>
        </w:rPr>
      </w:pPr>
    </w:p>
    <w:p w14:paraId="196A90C9" w14:textId="77777777" w:rsidR="00523F6D" w:rsidRDefault="00523F6D" w:rsidP="006457BA">
      <w:pPr>
        <w:rPr>
          <w:noProof/>
        </w:rPr>
      </w:pPr>
    </w:p>
    <w:p w14:paraId="284122B9" w14:textId="77777777" w:rsidR="0099479D" w:rsidRDefault="0099479D">
      <w:pPr>
        <w:rPr>
          <w:b/>
          <w:bCs/>
        </w:rPr>
      </w:pPr>
    </w:p>
    <w:p w14:paraId="65DDD36B" w14:textId="77777777" w:rsidR="00ED1431" w:rsidRDefault="00ED1431">
      <w:pPr>
        <w:rPr>
          <w:b/>
          <w:bCs/>
        </w:rPr>
      </w:pPr>
    </w:p>
    <w:p w14:paraId="0A04A344" w14:textId="77777777" w:rsidR="00ED1431" w:rsidRDefault="00ED1431">
      <w:pPr>
        <w:rPr>
          <w:b/>
          <w:bCs/>
        </w:rPr>
      </w:pPr>
    </w:p>
    <w:p w14:paraId="6EF810B0" w14:textId="77777777" w:rsidR="0099479D" w:rsidRDefault="0099479D">
      <w:pPr>
        <w:rPr>
          <w:b/>
          <w:bCs/>
          <w:sz w:val="28"/>
          <w:szCs w:val="28"/>
        </w:rPr>
      </w:pPr>
    </w:p>
    <w:p w14:paraId="3DA5177D" w14:textId="77777777" w:rsidR="00ED1431" w:rsidRPr="00ED1431" w:rsidRDefault="00ED1431">
      <w:pPr>
        <w:rPr>
          <w:b/>
          <w:bCs/>
          <w:sz w:val="28"/>
          <w:szCs w:val="28"/>
        </w:rPr>
      </w:pPr>
    </w:p>
    <w:p w14:paraId="0182F174" w14:textId="77777777" w:rsidR="000F044D" w:rsidRPr="009337BF" w:rsidRDefault="000F044D" w:rsidP="00523F6D">
      <w:pPr>
        <w:pStyle w:val="ListParagraph"/>
        <w:numPr>
          <w:ilvl w:val="0"/>
          <w:numId w:val="6"/>
        </w:numPr>
        <w:rPr>
          <w:b/>
          <w:bCs/>
          <w:color w:val="BF8F00" w:themeColor="accent4" w:themeShade="BF"/>
          <w:sz w:val="32"/>
          <w:szCs w:val="32"/>
        </w:rPr>
      </w:pPr>
      <w:r w:rsidRPr="009337BF">
        <w:rPr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25AAAE" wp14:editId="3E118517">
                <wp:simplePos x="0" y="0"/>
                <wp:positionH relativeFrom="margin">
                  <wp:align>left</wp:align>
                </wp:positionH>
                <wp:positionV relativeFrom="paragraph">
                  <wp:posOffset>243205</wp:posOffset>
                </wp:positionV>
                <wp:extent cx="6724650" cy="47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1CD31" id="Straight Connector 6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9.15pt" to="529.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523F6D" w:rsidRPr="009337BF">
        <w:rPr>
          <w:b/>
          <w:bCs/>
          <w:color w:val="BF8F00" w:themeColor="accent4" w:themeShade="BF"/>
          <w:sz w:val="32"/>
          <w:szCs w:val="32"/>
        </w:rPr>
        <w:t>Client</w:t>
      </w:r>
      <w:r w:rsidRPr="009337BF">
        <w:rPr>
          <w:b/>
          <w:bCs/>
          <w:color w:val="BF8F00" w:themeColor="accent4" w:themeShade="BF"/>
          <w:sz w:val="32"/>
          <w:szCs w:val="32"/>
        </w:rPr>
        <w:t xml:space="preserve"> Requirements</w:t>
      </w:r>
    </w:p>
    <w:p w14:paraId="177596DB" w14:textId="77777777" w:rsidR="000F044D" w:rsidRDefault="000F044D" w:rsidP="000F044D">
      <w:pPr>
        <w:rPr>
          <w:b/>
          <w:bCs/>
        </w:rPr>
      </w:pPr>
    </w:p>
    <w:p w14:paraId="15290D61" w14:textId="77777777" w:rsidR="000F044D" w:rsidRPr="001D4C2E" w:rsidRDefault="00523F6D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1D4C2E">
        <w:rPr>
          <w:b/>
          <w:bCs/>
          <w:color w:val="0070C0"/>
        </w:rPr>
        <w:t>WEBPAGE R</w:t>
      </w:r>
      <w:r w:rsidR="005E278D" w:rsidRPr="001D4C2E">
        <w:rPr>
          <w:b/>
          <w:bCs/>
          <w:color w:val="0070C0"/>
        </w:rPr>
        <w:t>EQUIREMENTS</w:t>
      </w:r>
    </w:p>
    <w:p w14:paraId="657F4D80" w14:textId="285499FC" w:rsidR="005F7C09" w:rsidRPr="005F7C09" w:rsidRDefault="005F7C09" w:rsidP="00E04036">
      <w:pPr>
        <w:pStyle w:val="ListParagraph"/>
        <w:numPr>
          <w:ilvl w:val="0"/>
          <w:numId w:val="18"/>
        </w:numPr>
        <w:rPr>
          <w:b/>
          <w:bCs/>
        </w:rPr>
      </w:pPr>
      <w:r>
        <w:t>Create pages</w:t>
      </w:r>
    </w:p>
    <w:p w14:paraId="62F2FB98" w14:textId="20437385" w:rsidR="00E04036" w:rsidRPr="00E04036" w:rsidRDefault="00E229CE" w:rsidP="005F7C09">
      <w:pPr>
        <w:pStyle w:val="ListParagraph"/>
        <w:numPr>
          <w:ilvl w:val="1"/>
          <w:numId w:val="18"/>
        </w:numPr>
        <w:rPr>
          <w:b/>
          <w:bCs/>
        </w:rPr>
      </w:pPr>
      <w:r>
        <w:t>Home</w:t>
      </w:r>
    </w:p>
    <w:p w14:paraId="1EAAE501" w14:textId="13EE1DAB" w:rsidR="00E04036" w:rsidRPr="00E04036" w:rsidRDefault="00E229CE" w:rsidP="005F7C09">
      <w:pPr>
        <w:pStyle w:val="ListParagraph"/>
        <w:numPr>
          <w:ilvl w:val="1"/>
          <w:numId w:val="18"/>
        </w:numPr>
        <w:rPr>
          <w:b/>
          <w:bCs/>
        </w:rPr>
      </w:pPr>
      <w:r>
        <w:t>Cake for Sales</w:t>
      </w:r>
    </w:p>
    <w:p w14:paraId="1D200D04" w14:textId="4D5F8589" w:rsidR="00E04036" w:rsidRPr="00E229CE" w:rsidRDefault="00E229CE" w:rsidP="005F7C09">
      <w:pPr>
        <w:pStyle w:val="ListParagraph"/>
        <w:numPr>
          <w:ilvl w:val="1"/>
          <w:numId w:val="18"/>
        </w:numPr>
        <w:rPr>
          <w:b/>
          <w:bCs/>
        </w:rPr>
      </w:pPr>
      <w:r>
        <w:t>About Us</w:t>
      </w:r>
    </w:p>
    <w:p w14:paraId="6CC94619" w14:textId="381BC57A" w:rsidR="00E229CE" w:rsidRPr="00E04036" w:rsidRDefault="00E229CE" w:rsidP="005F7C09">
      <w:pPr>
        <w:pStyle w:val="ListParagraph"/>
        <w:numPr>
          <w:ilvl w:val="1"/>
          <w:numId w:val="18"/>
        </w:numPr>
        <w:rPr>
          <w:b/>
          <w:bCs/>
        </w:rPr>
      </w:pPr>
      <w:r>
        <w:t>Contact Us</w:t>
      </w:r>
    </w:p>
    <w:p w14:paraId="71A00806" w14:textId="77777777" w:rsidR="005E278D" w:rsidRPr="00364D41" w:rsidRDefault="00E04036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FUNCTIONAL REQUIREMENTS</w:t>
      </w:r>
    </w:p>
    <w:p w14:paraId="2360C984" w14:textId="71A845FA" w:rsidR="00FA794C" w:rsidRPr="006028F6" w:rsidRDefault="00E229CE" w:rsidP="00250389">
      <w:pPr>
        <w:pStyle w:val="ListParagraph"/>
        <w:numPr>
          <w:ilvl w:val="0"/>
          <w:numId w:val="19"/>
        </w:numPr>
        <w:rPr>
          <w:b/>
          <w:bCs/>
        </w:rPr>
      </w:pPr>
      <w:r>
        <w:t>Completely Functional</w:t>
      </w:r>
    </w:p>
    <w:p w14:paraId="531F7FD4" w14:textId="237CE4F3" w:rsidR="006028F6" w:rsidRPr="006028F6" w:rsidRDefault="00E229CE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Able to be viewed in common browsers</w:t>
      </w:r>
    </w:p>
    <w:p w14:paraId="7A77CEAA" w14:textId="6985F838" w:rsidR="006028F6" w:rsidRPr="00C202F5" w:rsidRDefault="00E229CE" w:rsidP="006028F6">
      <w:pPr>
        <w:pStyle w:val="ListParagraph"/>
        <w:numPr>
          <w:ilvl w:val="0"/>
          <w:numId w:val="19"/>
        </w:numPr>
        <w:rPr>
          <w:b/>
          <w:bCs/>
        </w:rPr>
      </w:pPr>
      <w:r>
        <w:t>ROI to maintain the website</w:t>
      </w:r>
    </w:p>
    <w:p w14:paraId="456D96C7" w14:textId="77777777" w:rsidR="005F7C09" w:rsidRPr="005F7C09" w:rsidRDefault="00C202F5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>Each page should have a consistent background</w:t>
      </w:r>
    </w:p>
    <w:p w14:paraId="6D783AD4" w14:textId="77777777" w:rsidR="005F7C09" w:rsidRPr="005F7C09" w:rsidRDefault="005F7C09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Each page should have a common web </w:t>
      </w:r>
      <w:r w:rsidR="00C202F5">
        <w:t>banner</w:t>
      </w:r>
    </w:p>
    <w:p w14:paraId="680000ED" w14:textId="5C4516C0" w:rsidR="00C202F5" w:rsidRPr="00FB4476" w:rsidRDefault="005F7C09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>Each page should use the given</w:t>
      </w:r>
      <w:r w:rsidR="00C202F5">
        <w:t xml:space="preserve"> logo</w:t>
      </w:r>
    </w:p>
    <w:p w14:paraId="6330602F" w14:textId="77777777" w:rsidR="00C202F5" w:rsidRPr="00996235" w:rsidRDefault="00C202F5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>Home page consists of a page sub heading and 2 subheadings</w:t>
      </w:r>
    </w:p>
    <w:p w14:paraId="51E6CDFB" w14:textId="77777777" w:rsidR="00C202F5" w:rsidRPr="009039FC" w:rsidRDefault="00C202F5" w:rsidP="00C202F5">
      <w:pPr>
        <w:pStyle w:val="ListParagraph"/>
        <w:numPr>
          <w:ilvl w:val="1"/>
          <w:numId w:val="19"/>
        </w:numPr>
        <w:rPr>
          <w:b/>
          <w:bCs/>
        </w:rPr>
      </w:pPr>
      <w:r>
        <w:t>Contact details</w:t>
      </w:r>
    </w:p>
    <w:p w14:paraId="1E78E709" w14:textId="77777777" w:rsidR="00C202F5" w:rsidRPr="009039FC" w:rsidRDefault="00C202F5" w:rsidP="00C202F5">
      <w:pPr>
        <w:pStyle w:val="ListParagraph"/>
        <w:numPr>
          <w:ilvl w:val="1"/>
          <w:numId w:val="19"/>
        </w:numPr>
        <w:rPr>
          <w:b/>
          <w:bCs/>
        </w:rPr>
      </w:pPr>
      <w:r>
        <w:t>Trading hours</w:t>
      </w:r>
    </w:p>
    <w:p w14:paraId="1F43F75F" w14:textId="519AD185" w:rsidR="00C202F5" w:rsidRPr="002E0C91" w:rsidRDefault="00C202F5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>Cake for Sale page will list down 6 products and their images and a table of sizes and prices accordingly</w:t>
      </w:r>
      <w:r w:rsidR="00B96162">
        <w:t xml:space="preserve">. It also </w:t>
      </w:r>
      <w:r w:rsidR="00D3184A">
        <w:t>lists</w:t>
      </w:r>
      <w:r w:rsidR="00B96162">
        <w:t xml:space="preserve"> down how many </w:t>
      </w:r>
      <w:r w:rsidR="00CB616B">
        <w:t>people can consume the cake size</w:t>
      </w:r>
      <w:r>
        <w:t>. A sub header is required that will contain a form with customer details and enquiry.</w:t>
      </w:r>
    </w:p>
    <w:p w14:paraId="493E0A54" w14:textId="489A4965" w:rsidR="002E0C91" w:rsidRPr="00BB314C" w:rsidRDefault="002E0C91" w:rsidP="002E0C91">
      <w:pPr>
        <w:pStyle w:val="ListParagraph"/>
        <w:numPr>
          <w:ilvl w:val="1"/>
          <w:numId w:val="19"/>
        </w:numPr>
        <w:rPr>
          <w:b/>
          <w:bCs/>
        </w:rPr>
      </w:pPr>
      <w:r>
        <w:t xml:space="preserve">The form should </w:t>
      </w:r>
      <w:r w:rsidR="00016B1E">
        <w:t>consist</w:t>
      </w:r>
      <w:r>
        <w:t xml:space="preserve"> of Name, email, phone, </w:t>
      </w:r>
      <w:r w:rsidR="00016B1E">
        <w:t>required cake and when it is needed</w:t>
      </w:r>
    </w:p>
    <w:p w14:paraId="0D75CCB5" w14:textId="307EB62C" w:rsidR="00C202F5" w:rsidRPr="000A05D8" w:rsidRDefault="00C202F5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About Us page will </w:t>
      </w:r>
      <w:r w:rsidR="000A05D8">
        <w:t>require a suitable image</w:t>
      </w:r>
      <w:r>
        <w:t xml:space="preserve"> of the company/products and will contain a sub heading for Job opportunities.</w:t>
      </w:r>
    </w:p>
    <w:p w14:paraId="5ED3234D" w14:textId="0E2FFD2B" w:rsidR="000A05D8" w:rsidRPr="00D70889" w:rsidRDefault="000A05D8" w:rsidP="000A05D8">
      <w:pPr>
        <w:pStyle w:val="ListParagraph"/>
        <w:numPr>
          <w:ilvl w:val="1"/>
          <w:numId w:val="19"/>
        </w:numPr>
        <w:rPr>
          <w:b/>
          <w:bCs/>
        </w:rPr>
      </w:pPr>
      <w:r>
        <w:t>The table of job opportunities should contain job title, description and salary per annum.</w:t>
      </w:r>
    </w:p>
    <w:p w14:paraId="7E6446E0" w14:textId="7843BABC" w:rsidR="00C202F5" w:rsidRPr="00016B1E" w:rsidRDefault="00C202F5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>Contact Us page will contain a similar form with customer details and enquiry.</w:t>
      </w:r>
    </w:p>
    <w:p w14:paraId="3E9A1EDB" w14:textId="345D67F7" w:rsidR="00016B1E" w:rsidRPr="005E4126" w:rsidRDefault="00016B1E" w:rsidP="00016B1E">
      <w:pPr>
        <w:pStyle w:val="ListParagraph"/>
        <w:numPr>
          <w:ilvl w:val="1"/>
          <w:numId w:val="19"/>
        </w:numPr>
        <w:rPr>
          <w:b/>
          <w:bCs/>
        </w:rPr>
      </w:pPr>
      <w:r>
        <w:t>The form should consist of name, email, phone and feedback</w:t>
      </w:r>
    </w:p>
    <w:p w14:paraId="3E9969C1" w14:textId="27C89025" w:rsidR="005E4126" w:rsidRPr="00FB3A3E" w:rsidRDefault="005E4126" w:rsidP="00C202F5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Clicking the Logo will </w:t>
      </w:r>
      <w:r w:rsidR="006B0957">
        <w:t>take user to home page.</w:t>
      </w:r>
    </w:p>
    <w:p w14:paraId="59582AD9" w14:textId="5094EA7A" w:rsidR="00FB3A3E" w:rsidRPr="00FB3A3E" w:rsidRDefault="00FB3A3E" w:rsidP="00FB3A3E">
      <w:pPr>
        <w:pStyle w:val="ListParagraph"/>
        <w:numPr>
          <w:ilvl w:val="0"/>
          <w:numId w:val="19"/>
        </w:numPr>
        <w:rPr>
          <w:lang w:val="en-AU"/>
        </w:rPr>
      </w:pPr>
      <w:r>
        <w:rPr>
          <w:lang w:val="en-AU"/>
        </w:rPr>
        <w:t>There should be a footer that displays the year the website was created and author’s name</w:t>
      </w:r>
    </w:p>
    <w:p w14:paraId="61404A1D" w14:textId="77777777" w:rsidR="00FA794C" w:rsidRPr="00364D41" w:rsidRDefault="00523F6D" w:rsidP="005E278D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STYLE REQUIREMENTS INCLUDING SPECIFIC COLOURS AND ANY SPECIFICS ABOUT THE LOGO</w:t>
      </w:r>
    </w:p>
    <w:p w14:paraId="1FF093D8" w14:textId="711AF2D4" w:rsidR="00D13D3E" w:rsidRPr="00D13D3E" w:rsidRDefault="005E4126" w:rsidP="00D13D3E">
      <w:pPr>
        <w:pStyle w:val="ListParagraph"/>
        <w:numPr>
          <w:ilvl w:val="0"/>
          <w:numId w:val="20"/>
        </w:numPr>
        <w:rPr>
          <w:b/>
          <w:bCs/>
        </w:rPr>
      </w:pPr>
      <w:r>
        <w:t>Company logo should appear at the top of each page</w:t>
      </w:r>
      <w:r w:rsidR="006B0957">
        <w:t xml:space="preserve"> in white background</w:t>
      </w:r>
    </w:p>
    <w:p w14:paraId="61461F0E" w14:textId="6917D682" w:rsidR="00D13D3E" w:rsidRDefault="00D13D3E" w:rsidP="00D13D3E">
      <w:pPr>
        <w:pStyle w:val="ListParagraph"/>
        <w:numPr>
          <w:ilvl w:val="0"/>
          <w:numId w:val="20"/>
        </w:numPr>
        <w:rPr>
          <w:lang w:val="en-AU"/>
        </w:rPr>
      </w:pPr>
      <w:r>
        <w:t xml:space="preserve">Company colors are </w:t>
      </w:r>
      <w:r w:rsidRPr="00D13D3E">
        <w:rPr>
          <w:lang w:val="en-AU"/>
        </w:rPr>
        <w:t>Burnt red: #E94D40</w:t>
      </w:r>
      <w:r>
        <w:rPr>
          <w:lang w:val="en-AU"/>
        </w:rPr>
        <w:t xml:space="preserve"> and </w:t>
      </w:r>
      <w:r w:rsidRPr="00D13D3E">
        <w:rPr>
          <w:lang w:val="en-AU"/>
        </w:rPr>
        <w:t>Navy blue: #0C243C</w:t>
      </w:r>
    </w:p>
    <w:p w14:paraId="0D0C77B7" w14:textId="083273E2" w:rsidR="00D13D3E" w:rsidRDefault="00D13D3E" w:rsidP="00D13D3E">
      <w:pPr>
        <w:pStyle w:val="ListParagraph"/>
        <w:numPr>
          <w:ilvl w:val="0"/>
          <w:numId w:val="20"/>
        </w:numPr>
        <w:rPr>
          <w:lang w:val="en-AU"/>
        </w:rPr>
      </w:pPr>
      <w:r>
        <w:rPr>
          <w:lang w:val="en-AU"/>
        </w:rPr>
        <w:t>Font should be Arial</w:t>
      </w:r>
    </w:p>
    <w:p w14:paraId="46F46E34" w14:textId="77777777" w:rsidR="00D92470" w:rsidRPr="00364D41" w:rsidRDefault="00523F6D" w:rsidP="00D92470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IMAGE REQUIREMENTS</w:t>
      </w:r>
    </w:p>
    <w:p w14:paraId="0F0FB191" w14:textId="65D36FEC" w:rsidR="000B1F6D" w:rsidRPr="000B1F6D" w:rsidRDefault="000B1F6D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Images must be sourced from </w:t>
      </w:r>
      <w:r w:rsidR="00BE2D0C">
        <w:t>places with no copyright restrictions</w:t>
      </w:r>
    </w:p>
    <w:p w14:paraId="2A34969C" w14:textId="6C62381D" w:rsidR="008E420A" w:rsidRPr="008E420A" w:rsidRDefault="00C333A6" w:rsidP="00D92470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Web Banner should be 1200px X </w:t>
      </w:r>
      <w:r w:rsidR="00134B61">
        <w:t>360px (width x height)</w:t>
      </w:r>
    </w:p>
    <w:p w14:paraId="00D4BFE8" w14:textId="5F11BD04" w:rsidR="00B96162" w:rsidRPr="008E420A" w:rsidRDefault="00134B61" w:rsidP="00B96162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Home and About images </w:t>
      </w:r>
      <w:r w:rsidR="00B96162">
        <w:t>should be 975px X 750px (width x height)</w:t>
      </w:r>
    </w:p>
    <w:p w14:paraId="58D21E19" w14:textId="77777777" w:rsidR="005861AD" w:rsidRPr="00364D41" w:rsidRDefault="00523F6D" w:rsidP="002811E5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lastRenderedPageBreak/>
        <w:t>WEBSITE ACCESSIBILITY REUIREMENTS</w:t>
      </w:r>
    </w:p>
    <w:p w14:paraId="0FD99913" w14:textId="3AD4CCE1" w:rsidR="002811E5" w:rsidRPr="0067293E" w:rsidRDefault="0067293E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Can be displayed in common browsers</w:t>
      </w:r>
    </w:p>
    <w:p w14:paraId="6449982D" w14:textId="31FAAEE3" w:rsidR="0067293E" w:rsidRPr="00B21797" w:rsidRDefault="0067293E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Must use a valid markup</w:t>
      </w:r>
    </w:p>
    <w:p w14:paraId="29D22846" w14:textId="3519B2FC" w:rsidR="00B21797" w:rsidRPr="00B21797" w:rsidRDefault="0067293E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Should meet the most current web content accessibility guidelines</w:t>
      </w:r>
    </w:p>
    <w:p w14:paraId="7E5FCC02" w14:textId="35A66382" w:rsidR="00B21797" w:rsidRPr="0067293E" w:rsidRDefault="0067293E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>Should be tested for security issues</w:t>
      </w:r>
    </w:p>
    <w:p w14:paraId="16DEF193" w14:textId="05F351C5" w:rsidR="0067293E" w:rsidRPr="002811E5" w:rsidRDefault="00FB30A2" w:rsidP="002811E5">
      <w:pPr>
        <w:pStyle w:val="ListParagraph"/>
        <w:numPr>
          <w:ilvl w:val="0"/>
          <w:numId w:val="28"/>
        </w:numPr>
        <w:rPr>
          <w:b/>
          <w:bCs/>
        </w:rPr>
      </w:pPr>
      <w:r>
        <w:t xml:space="preserve">A suitable folder name should be created </w:t>
      </w:r>
      <w:r w:rsidR="00D3184A">
        <w:rPr>
          <w:i/>
          <w:iCs/>
        </w:rPr>
        <w:t>`</w:t>
      </w:r>
      <w:r w:rsidR="00D3184A" w:rsidRPr="00D3184A">
        <w:rPr>
          <w:b/>
          <w:bCs/>
          <w:i/>
          <w:iCs/>
        </w:rPr>
        <w:t>specialcakes</w:t>
      </w:r>
      <w:r w:rsidR="00D3184A">
        <w:rPr>
          <w:i/>
          <w:iCs/>
        </w:rPr>
        <w:t xml:space="preserve">`. </w:t>
      </w:r>
    </w:p>
    <w:p w14:paraId="3C226CFA" w14:textId="77777777" w:rsidR="00F9138A" w:rsidRDefault="00F9138A" w:rsidP="002D61C8"/>
    <w:p w14:paraId="0FBB7D3A" w14:textId="77777777" w:rsidR="00523F6D" w:rsidRDefault="00523F6D" w:rsidP="002D61C8"/>
    <w:p w14:paraId="26BFDBB6" w14:textId="031846C9" w:rsidR="00F41D77" w:rsidRDefault="00F41D77">
      <w:r>
        <w:br w:type="page"/>
      </w:r>
    </w:p>
    <w:p w14:paraId="55602F7C" w14:textId="77777777" w:rsidR="00523F6D" w:rsidRDefault="00523F6D" w:rsidP="002D61C8"/>
    <w:p w14:paraId="76A13B26" w14:textId="77777777" w:rsidR="00D50303" w:rsidRPr="001D4C2E" w:rsidRDefault="00D50303" w:rsidP="00082311">
      <w:pPr>
        <w:pStyle w:val="ListParagraph"/>
        <w:numPr>
          <w:ilvl w:val="0"/>
          <w:numId w:val="6"/>
        </w:numPr>
        <w:rPr>
          <w:b/>
          <w:bCs/>
          <w:color w:val="BF8F00" w:themeColor="accent4" w:themeShade="BF"/>
          <w:sz w:val="32"/>
          <w:szCs w:val="32"/>
        </w:rPr>
      </w:pPr>
      <w:r w:rsidRPr="001D4C2E">
        <w:rPr>
          <w:b/>
          <w:bCs/>
          <w:noProof/>
          <w:color w:val="BF8F00" w:themeColor="accent4" w:themeShade="BF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2B9FD1" wp14:editId="419EF44F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6724650" cy="476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476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EE14D" id="Straight Connector 15" o:spid="_x0000_s1026" style="position:absolute;flip:y;z-index:25167564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1.95pt" to="529.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" strokecolor="#4472c4" strokeweight=".5pt">
                <v:stroke joinstyle="miter"/>
                <w10:wrap anchorx="margin"/>
              </v:line>
            </w:pict>
          </mc:Fallback>
        </mc:AlternateContent>
      </w:r>
      <w:r w:rsidR="00082311" w:rsidRPr="001D4C2E">
        <w:rPr>
          <w:b/>
          <w:bCs/>
          <w:color w:val="BF8F00" w:themeColor="accent4" w:themeShade="BF"/>
          <w:sz w:val="32"/>
          <w:szCs w:val="32"/>
        </w:rPr>
        <w:t>Appendixes</w:t>
      </w:r>
    </w:p>
    <w:p w14:paraId="22671818" w14:textId="77777777" w:rsidR="00D50303" w:rsidRDefault="00D50303" w:rsidP="00D50303">
      <w:pPr>
        <w:rPr>
          <w:b/>
          <w:bCs/>
        </w:rPr>
      </w:pPr>
    </w:p>
    <w:p w14:paraId="68140AC9" w14:textId="77777777" w:rsidR="00082311" w:rsidRPr="00364D41" w:rsidRDefault="00082311" w:rsidP="00364D41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REFERENCES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3119"/>
        <w:gridCol w:w="2834"/>
      </w:tblGrid>
      <w:tr w:rsidR="00F163CC" w:rsidRPr="00F163CC" w14:paraId="3CE5E1FE" w14:textId="77777777" w:rsidTr="00723E1D">
        <w:tc>
          <w:tcPr>
            <w:tcW w:w="3397" w:type="dxa"/>
            <w:shd w:val="clear" w:color="auto" w:fill="BFBFBF" w:themeFill="background1" w:themeFillShade="BF"/>
          </w:tcPr>
          <w:p w14:paraId="63EEB874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 NAME/VERSION</w:t>
            </w:r>
          </w:p>
        </w:tc>
        <w:tc>
          <w:tcPr>
            <w:tcW w:w="3119" w:type="dxa"/>
            <w:shd w:val="clear" w:color="auto" w:fill="BFBFBF" w:themeFill="background1" w:themeFillShade="BF"/>
          </w:tcPr>
          <w:p w14:paraId="58272882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834" w:type="dxa"/>
            <w:shd w:val="clear" w:color="auto" w:fill="BFBFBF" w:themeFill="background1" w:themeFillShade="BF"/>
          </w:tcPr>
          <w:p w14:paraId="7149F26B" w14:textId="77777777" w:rsidR="00F163CC" w:rsidRPr="00F163CC" w:rsidRDefault="00CB4661" w:rsidP="00F163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</w:tr>
      <w:tr w:rsidR="00F163CC" w14:paraId="2CC8E65C" w14:textId="77777777" w:rsidTr="00723E1D">
        <w:tc>
          <w:tcPr>
            <w:tcW w:w="3397" w:type="dxa"/>
          </w:tcPr>
          <w:p w14:paraId="5A1B8F22" w14:textId="3B570672" w:rsidR="00F163CC" w:rsidRPr="00CB4661" w:rsidRDefault="00723E1D" w:rsidP="00397AB1">
            <w:r w:rsidRPr="00723E1D">
              <w:t>Client Requirements Analysis</w:t>
            </w:r>
            <w:r>
              <w:t>.doc</w:t>
            </w:r>
          </w:p>
        </w:tc>
        <w:tc>
          <w:tcPr>
            <w:tcW w:w="3119" w:type="dxa"/>
          </w:tcPr>
          <w:p w14:paraId="6E4EFE97" w14:textId="6D20965A" w:rsidR="00F163CC" w:rsidRPr="00CB4661" w:rsidRDefault="00723E1D" w:rsidP="00397AB1">
            <w:r>
              <w:t>Details the list of requirements for the website to be maintained by ROI</w:t>
            </w:r>
          </w:p>
        </w:tc>
        <w:tc>
          <w:tcPr>
            <w:tcW w:w="2834" w:type="dxa"/>
          </w:tcPr>
          <w:p w14:paraId="6789CEA1" w14:textId="6CDBC699" w:rsidR="00F163CC" w:rsidRPr="00437E3F" w:rsidRDefault="00525EB1" w:rsidP="00397AB1">
            <w:r>
              <w:t>One Drive</w:t>
            </w:r>
          </w:p>
        </w:tc>
      </w:tr>
      <w:tr w:rsidR="00F163CC" w14:paraId="2D4F85E9" w14:textId="77777777" w:rsidTr="00723E1D">
        <w:tc>
          <w:tcPr>
            <w:tcW w:w="3397" w:type="dxa"/>
          </w:tcPr>
          <w:p w14:paraId="323A122B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78D7BEAE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07BB08DC" w14:textId="77777777" w:rsidR="00F163CC" w:rsidRDefault="00F163CC" w:rsidP="00397AB1">
            <w:pPr>
              <w:rPr>
                <w:b/>
                <w:bCs/>
              </w:rPr>
            </w:pPr>
          </w:p>
        </w:tc>
      </w:tr>
      <w:tr w:rsidR="00F163CC" w14:paraId="2942408E" w14:textId="77777777" w:rsidTr="00723E1D">
        <w:tc>
          <w:tcPr>
            <w:tcW w:w="3397" w:type="dxa"/>
          </w:tcPr>
          <w:p w14:paraId="5ED11901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3119" w:type="dxa"/>
          </w:tcPr>
          <w:p w14:paraId="16B921A5" w14:textId="77777777" w:rsidR="00F163CC" w:rsidRDefault="00F163CC" w:rsidP="00397AB1">
            <w:pPr>
              <w:rPr>
                <w:b/>
                <w:bCs/>
              </w:rPr>
            </w:pPr>
          </w:p>
        </w:tc>
        <w:tc>
          <w:tcPr>
            <w:tcW w:w="2834" w:type="dxa"/>
          </w:tcPr>
          <w:p w14:paraId="574C6818" w14:textId="77777777" w:rsidR="00F163CC" w:rsidRDefault="00F163CC" w:rsidP="00397AB1">
            <w:pPr>
              <w:rPr>
                <w:b/>
                <w:bCs/>
              </w:rPr>
            </w:pPr>
          </w:p>
        </w:tc>
      </w:tr>
    </w:tbl>
    <w:p w14:paraId="6DB34746" w14:textId="77777777" w:rsidR="00D50303" w:rsidRDefault="00D50303" w:rsidP="00397AB1">
      <w:pPr>
        <w:rPr>
          <w:b/>
          <w:bCs/>
        </w:rPr>
      </w:pPr>
    </w:p>
    <w:p w14:paraId="11C23168" w14:textId="77777777" w:rsidR="00082311" w:rsidRPr="00364D41" w:rsidRDefault="00E06134" w:rsidP="00364D41">
      <w:pPr>
        <w:pStyle w:val="ListParagraph"/>
        <w:numPr>
          <w:ilvl w:val="1"/>
          <w:numId w:val="6"/>
        </w:numPr>
        <w:rPr>
          <w:b/>
          <w:bCs/>
          <w:color w:val="0070C0"/>
        </w:rPr>
      </w:pPr>
      <w:r w:rsidRPr="00364D41">
        <w:rPr>
          <w:b/>
          <w:bCs/>
          <w:color w:val="0070C0"/>
        </w:rPr>
        <w:t>KEY TERMS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06134" w14:paraId="5D1A81CC" w14:textId="77777777" w:rsidTr="00654FB4">
        <w:tc>
          <w:tcPr>
            <w:tcW w:w="4675" w:type="dxa"/>
            <w:shd w:val="clear" w:color="auto" w:fill="BFBFBF" w:themeFill="background1" w:themeFillShade="BF"/>
          </w:tcPr>
          <w:p w14:paraId="61EE28B0" w14:textId="77777777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TERM</w:t>
            </w:r>
          </w:p>
        </w:tc>
        <w:tc>
          <w:tcPr>
            <w:tcW w:w="4675" w:type="dxa"/>
            <w:shd w:val="clear" w:color="auto" w:fill="BFBFBF" w:themeFill="background1" w:themeFillShade="BF"/>
          </w:tcPr>
          <w:p w14:paraId="089BD3D7" w14:textId="77777777" w:rsidR="00E06134" w:rsidRDefault="00E06134" w:rsidP="00E0613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DEFINITION</w:t>
            </w:r>
          </w:p>
        </w:tc>
      </w:tr>
      <w:tr w:rsidR="00E06134" w14:paraId="543F5317" w14:textId="77777777" w:rsidTr="00E06134">
        <w:tc>
          <w:tcPr>
            <w:tcW w:w="4675" w:type="dxa"/>
          </w:tcPr>
          <w:p w14:paraId="5CF24CC5" w14:textId="77777777" w:rsidR="00E06134" w:rsidRPr="00E06134" w:rsidRDefault="00E06134" w:rsidP="00397AB1">
            <w:r>
              <w:t>[term]</w:t>
            </w:r>
          </w:p>
        </w:tc>
        <w:tc>
          <w:tcPr>
            <w:tcW w:w="4675" w:type="dxa"/>
          </w:tcPr>
          <w:p w14:paraId="5677FD5A" w14:textId="77777777" w:rsidR="00E06134" w:rsidRPr="00E06134" w:rsidRDefault="00E06134" w:rsidP="00397AB1">
            <w:r>
              <w:t>[definition]</w:t>
            </w:r>
          </w:p>
        </w:tc>
      </w:tr>
      <w:tr w:rsidR="00E06134" w14:paraId="0BC54634" w14:textId="77777777" w:rsidTr="00E06134">
        <w:tc>
          <w:tcPr>
            <w:tcW w:w="4675" w:type="dxa"/>
          </w:tcPr>
          <w:p w14:paraId="1C637AB1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2F6689E8" w14:textId="77777777" w:rsidR="00E06134" w:rsidRDefault="00E06134" w:rsidP="00397AB1">
            <w:pPr>
              <w:rPr>
                <w:b/>
                <w:bCs/>
              </w:rPr>
            </w:pPr>
          </w:p>
        </w:tc>
      </w:tr>
      <w:tr w:rsidR="00E06134" w14:paraId="73F474EF" w14:textId="77777777" w:rsidTr="00E06134">
        <w:tc>
          <w:tcPr>
            <w:tcW w:w="4675" w:type="dxa"/>
          </w:tcPr>
          <w:p w14:paraId="2A22DFDB" w14:textId="77777777" w:rsidR="00E06134" w:rsidRDefault="00E06134" w:rsidP="00397AB1">
            <w:pPr>
              <w:rPr>
                <w:b/>
                <w:bCs/>
              </w:rPr>
            </w:pPr>
          </w:p>
        </w:tc>
        <w:tc>
          <w:tcPr>
            <w:tcW w:w="4675" w:type="dxa"/>
          </w:tcPr>
          <w:p w14:paraId="16F2996C" w14:textId="77777777" w:rsidR="00E06134" w:rsidRDefault="00E06134" w:rsidP="00397AB1">
            <w:pPr>
              <w:rPr>
                <w:b/>
                <w:bCs/>
              </w:rPr>
            </w:pPr>
          </w:p>
        </w:tc>
      </w:tr>
    </w:tbl>
    <w:p w14:paraId="0436F794" w14:textId="77777777" w:rsidR="00E06134" w:rsidRDefault="00E06134" w:rsidP="00397AB1">
      <w:pPr>
        <w:rPr>
          <w:b/>
          <w:bCs/>
        </w:rPr>
      </w:pPr>
    </w:p>
    <w:p w14:paraId="4BC49AE4" w14:textId="77777777" w:rsidR="00ED1431" w:rsidRDefault="00ED1431" w:rsidP="00397AB1">
      <w:pPr>
        <w:rPr>
          <w:b/>
          <w:bCs/>
        </w:rPr>
      </w:pPr>
    </w:p>
    <w:p w14:paraId="50770A86" w14:textId="77777777" w:rsidR="00ED1431" w:rsidRPr="00397AB1" w:rsidRDefault="00ED1431" w:rsidP="00397AB1">
      <w:pPr>
        <w:rPr>
          <w:b/>
          <w:bCs/>
        </w:rPr>
      </w:pPr>
    </w:p>
    <w:sectPr w:rsidR="00ED1431" w:rsidRPr="00397AB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A69B8A" w14:textId="77777777" w:rsidR="00C061E1" w:rsidRDefault="00C061E1" w:rsidP="00D9758A">
      <w:pPr>
        <w:spacing w:after="0" w:line="240" w:lineRule="auto"/>
      </w:pPr>
      <w:r>
        <w:separator/>
      </w:r>
    </w:p>
  </w:endnote>
  <w:endnote w:type="continuationSeparator" w:id="0">
    <w:p w14:paraId="7BF82C16" w14:textId="77777777" w:rsidR="00C061E1" w:rsidRDefault="00C061E1" w:rsidP="00D9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A067C3" w14:textId="77777777" w:rsidR="00B72D57" w:rsidRDefault="00B72D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AC517" w14:textId="77777777" w:rsidR="00523F6D" w:rsidRDefault="00523F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6CE8A071" wp14:editId="33601267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5d1b4622ab21259edc57aca7" descr="{&quot;HashCode&quot;:186232672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A56E246" w14:textId="77777777" w:rsidR="00523F6D" w:rsidRPr="00523F6D" w:rsidRDefault="00B72D57" w:rsidP="00523F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E8A071" id="_x0000_t202" coordsize="21600,21600" o:spt="202" path="m,l,21600r21600,l21600,xe">
              <v:stroke joinstyle="miter"/>
              <v:path gradientshapeok="t" o:connecttype="rect"/>
            </v:shapetype>
            <v:shape id="MSIPCM5d1b4622ab21259edc57aca7" o:spid="_x0000_s1027" type="#_x0000_t202" alt="{&quot;HashCode&quot;:186232672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" o:allowincell="f" filled="f" stroked="f" strokeweight=".5pt">
              <v:textbox inset=",0,,0">
                <w:txbxContent>
                  <w:p w14:paraId="7A56E246" w14:textId="77777777" w:rsidR="00523F6D" w:rsidRPr="00523F6D" w:rsidRDefault="00B72D57" w:rsidP="00523F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CEDCBB" w14:textId="77777777" w:rsidR="00B72D57" w:rsidRDefault="00B72D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3D26B9" w14:textId="77777777" w:rsidR="00C061E1" w:rsidRDefault="00C061E1" w:rsidP="00D9758A">
      <w:pPr>
        <w:spacing w:after="0" w:line="240" w:lineRule="auto"/>
      </w:pPr>
      <w:r>
        <w:separator/>
      </w:r>
    </w:p>
  </w:footnote>
  <w:footnote w:type="continuationSeparator" w:id="0">
    <w:p w14:paraId="6B81089C" w14:textId="77777777" w:rsidR="00C061E1" w:rsidRDefault="00C061E1" w:rsidP="00D9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AEFFAE" w14:textId="77777777" w:rsidR="00B72D57" w:rsidRDefault="00B72D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E9F349" w14:textId="77777777" w:rsidR="00523F6D" w:rsidRDefault="0068509A" w:rsidP="0068509A">
    <w:pPr>
      <w:pStyle w:val="Header"/>
      <w:jc w:val="right"/>
    </w:pPr>
    <w:r>
      <w:rPr>
        <w:noProof/>
        <w:lang w:eastAsia="en-AU"/>
      </w:rPr>
      <w:drawing>
        <wp:inline distT="0" distB="0" distL="0" distR="0" wp14:anchorId="04E8A91C" wp14:editId="6CAC52F7">
          <wp:extent cx="1591359" cy="397840"/>
          <wp:effectExtent l="0" t="0" r="0" b="2540"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AFE NSW NEW WARATAH LOCKUP NOV 2017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760" cy="462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23F6D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29F7B3FF" wp14:editId="1EC0FE4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86ce46dda2282c1156a9e543" descr="{&quot;HashCode&quot;:183818915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7AEBCEF" w14:textId="77777777" w:rsidR="00523F6D" w:rsidRPr="00523F6D" w:rsidRDefault="00B72D57" w:rsidP="00523F6D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F7B3FF" id="_x0000_t202" coordsize="21600,21600" o:spt="202" path="m,l,21600r21600,l21600,xe">
              <v:stroke joinstyle="miter"/>
              <v:path gradientshapeok="t" o:connecttype="rect"/>
            </v:shapetype>
            <v:shape id="MSIPCM86ce46dda2282c1156a9e543" o:spid="_x0000_s1026" type="#_x0000_t202" alt="{&quot;HashCode&quot;:1838189151,&quot;Height&quot;:792.0,&quot;Width&quot;:612.0,&quot;Placement&quot;:&quot;Header&quot;,&quot;Index&quot;:&quot;Primary&quot;,&quot;Section&quot;:1,&quot;Top&quot;:0.0,&quot;Left&quot;:0.0}" style="position:absolute;left:0;text-align:left;margin-left:0;margin-top:15pt;width:612pt;height:21.5pt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pFvEg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" o:allowincell="f" filled="f" stroked="f" strokeweight=".5pt">
              <v:textbox inset=",0,,0">
                <w:txbxContent>
                  <w:p w14:paraId="07AEBCEF" w14:textId="77777777" w:rsidR="00523F6D" w:rsidRPr="00523F6D" w:rsidRDefault="00B72D57" w:rsidP="00523F6D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BEDC9" w14:textId="77777777" w:rsidR="00B72D57" w:rsidRDefault="00B72D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E2C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07421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611895"/>
    <w:multiLevelType w:val="hybridMultilevel"/>
    <w:tmpl w:val="5DECA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C4E38"/>
    <w:multiLevelType w:val="hybridMultilevel"/>
    <w:tmpl w:val="06E01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017C9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1C053284"/>
    <w:multiLevelType w:val="hybridMultilevel"/>
    <w:tmpl w:val="60D6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33FDA"/>
    <w:multiLevelType w:val="hybridMultilevel"/>
    <w:tmpl w:val="ACCEF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96F6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8" w15:restartNumberingAfterBreak="0">
    <w:nsid w:val="215B451F"/>
    <w:multiLevelType w:val="hybridMultilevel"/>
    <w:tmpl w:val="D632E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C3F9F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0" w15:restartNumberingAfterBreak="0">
    <w:nsid w:val="2630264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1" w15:restartNumberingAfterBreak="0">
    <w:nsid w:val="284B0685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289753AE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3" w15:restartNumberingAfterBreak="0">
    <w:nsid w:val="30D059DD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1792794"/>
    <w:multiLevelType w:val="hybridMultilevel"/>
    <w:tmpl w:val="0F38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ED0CC2"/>
    <w:multiLevelType w:val="hybridMultilevel"/>
    <w:tmpl w:val="FDFEB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0F69D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815B1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8" w15:restartNumberingAfterBreak="0">
    <w:nsid w:val="393B5C13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9" w15:restartNumberingAfterBreak="0">
    <w:nsid w:val="3D797BD6"/>
    <w:multiLevelType w:val="hybridMultilevel"/>
    <w:tmpl w:val="074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E4125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1" w15:restartNumberingAfterBreak="0">
    <w:nsid w:val="43D577DF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48343126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D6B3F3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4" w15:restartNumberingAfterBreak="0">
    <w:nsid w:val="4F6406FB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5" w15:restartNumberingAfterBreak="0">
    <w:nsid w:val="52D911AC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6" w15:restartNumberingAfterBreak="0">
    <w:nsid w:val="5EAB0931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1DE4854"/>
    <w:multiLevelType w:val="hybridMultilevel"/>
    <w:tmpl w:val="EC54F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9967FA"/>
    <w:multiLevelType w:val="hybridMultilevel"/>
    <w:tmpl w:val="81225D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E7E248F"/>
    <w:multiLevelType w:val="hybridMultilevel"/>
    <w:tmpl w:val="C11AA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725EC"/>
    <w:multiLevelType w:val="hybridMultilevel"/>
    <w:tmpl w:val="2124C5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2E05408"/>
    <w:multiLevelType w:val="hybridMultilevel"/>
    <w:tmpl w:val="13B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71158"/>
    <w:multiLevelType w:val="multilevel"/>
    <w:tmpl w:val="C54680BE"/>
    <w:lvl w:ilvl="0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33" w15:restartNumberingAfterBreak="0">
    <w:nsid w:val="7F6D53AC"/>
    <w:multiLevelType w:val="multilevel"/>
    <w:tmpl w:val="1332C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60786498">
    <w:abstractNumId w:val="8"/>
  </w:num>
  <w:num w:numId="2" w16cid:durableId="1403025913">
    <w:abstractNumId w:val="30"/>
  </w:num>
  <w:num w:numId="3" w16cid:durableId="1200821654">
    <w:abstractNumId w:val="6"/>
  </w:num>
  <w:num w:numId="4" w16cid:durableId="205261599">
    <w:abstractNumId w:val="15"/>
  </w:num>
  <w:num w:numId="5" w16cid:durableId="470680099">
    <w:abstractNumId w:val="29"/>
  </w:num>
  <w:num w:numId="6" w16cid:durableId="1888564362">
    <w:abstractNumId w:val="33"/>
  </w:num>
  <w:num w:numId="7" w16cid:durableId="2138374659">
    <w:abstractNumId w:val="31"/>
  </w:num>
  <w:num w:numId="8" w16cid:durableId="2097361728">
    <w:abstractNumId w:val="5"/>
  </w:num>
  <w:num w:numId="9" w16cid:durableId="22172257">
    <w:abstractNumId w:val="14"/>
  </w:num>
  <w:num w:numId="10" w16cid:durableId="549927813">
    <w:abstractNumId w:val="28"/>
  </w:num>
  <w:num w:numId="11" w16cid:durableId="1624770199">
    <w:abstractNumId w:val="2"/>
  </w:num>
  <w:num w:numId="12" w16cid:durableId="2135588123">
    <w:abstractNumId w:val="1"/>
  </w:num>
  <w:num w:numId="13" w16cid:durableId="1643802073">
    <w:abstractNumId w:val="12"/>
  </w:num>
  <w:num w:numId="14" w16cid:durableId="269551396">
    <w:abstractNumId w:val="25"/>
  </w:num>
  <w:num w:numId="15" w16cid:durableId="2039307022">
    <w:abstractNumId w:val="26"/>
  </w:num>
  <w:num w:numId="16" w16cid:durableId="1534149973">
    <w:abstractNumId w:val="16"/>
  </w:num>
  <w:num w:numId="17" w16cid:durableId="1970236702">
    <w:abstractNumId w:val="23"/>
  </w:num>
  <w:num w:numId="18" w16cid:durableId="1527136950">
    <w:abstractNumId w:val="7"/>
  </w:num>
  <w:num w:numId="19" w16cid:durableId="778259409">
    <w:abstractNumId w:val="10"/>
  </w:num>
  <w:num w:numId="20" w16cid:durableId="1177578220">
    <w:abstractNumId w:val="18"/>
  </w:num>
  <w:num w:numId="21" w16cid:durableId="2023043567">
    <w:abstractNumId w:val="4"/>
  </w:num>
  <w:num w:numId="22" w16cid:durableId="385492702">
    <w:abstractNumId w:val="9"/>
  </w:num>
  <w:num w:numId="23" w16cid:durableId="903030458">
    <w:abstractNumId w:val="17"/>
  </w:num>
  <w:num w:numId="24" w16cid:durableId="1035541584">
    <w:abstractNumId w:val="11"/>
  </w:num>
  <w:num w:numId="25" w16cid:durableId="395594681">
    <w:abstractNumId w:val="13"/>
  </w:num>
  <w:num w:numId="26" w16cid:durableId="33968429">
    <w:abstractNumId w:val="20"/>
  </w:num>
  <w:num w:numId="27" w16cid:durableId="610552077">
    <w:abstractNumId w:val="21"/>
  </w:num>
  <w:num w:numId="28" w16cid:durableId="1088035607">
    <w:abstractNumId w:val="24"/>
  </w:num>
  <w:num w:numId="29" w16cid:durableId="1953433427">
    <w:abstractNumId w:val="32"/>
  </w:num>
  <w:num w:numId="30" w16cid:durableId="2028561494">
    <w:abstractNumId w:val="22"/>
  </w:num>
  <w:num w:numId="31" w16cid:durableId="20009970">
    <w:abstractNumId w:val="19"/>
  </w:num>
  <w:num w:numId="32" w16cid:durableId="581912045">
    <w:abstractNumId w:val="27"/>
  </w:num>
  <w:num w:numId="33" w16cid:durableId="1757707863">
    <w:abstractNumId w:val="3"/>
  </w:num>
  <w:num w:numId="34" w16cid:durableId="19184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CE"/>
    <w:rsid w:val="00016B1E"/>
    <w:rsid w:val="00032124"/>
    <w:rsid w:val="00043F46"/>
    <w:rsid w:val="00070B15"/>
    <w:rsid w:val="00070C3A"/>
    <w:rsid w:val="00082311"/>
    <w:rsid w:val="000A05D8"/>
    <w:rsid w:val="000A2AFC"/>
    <w:rsid w:val="000B1F6D"/>
    <w:rsid w:val="000C5CBB"/>
    <w:rsid w:val="000F044D"/>
    <w:rsid w:val="0011315B"/>
    <w:rsid w:val="001270B3"/>
    <w:rsid w:val="00134B61"/>
    <w:rsid w:val="00185E2E"/>
    <w:rsid w:val="001D4C2E"/>
    <w:rsid w:val="001D623C"/>
    <w:rsid w:val="001F028E"/>
    <w:rsid w:val="001F379C"/>
    <w:rsid w:val="00225038"/>
    <w:rsid w:val="00250389"/>
    <w:rsid w:val="002511C0"/>
    <w:rsid w:val="002811E5"/>
    <w:rsid w:val="002D61C8"/>
    <w:rsid w:val="002E0C91"/>
    <w:rsid w:val="00302ECC"/>
    <w:rsid w:val="00364D41"/>
    <w:rsid w:val="00397254"/>
    <w:rsid w:val="00397AB1"/>
    <w:rsid w:val="003A13F9"/>
    <w:rsid w:val="003C5602"/>
    <w:rsid w:val="003E1C82"/>
    <w:rsid w:val="00422B2B"/>
    <w:rsid w:val="00424435"/>
    <w:rsid w:val="00437E3F"/>
    <w:rsid w:val="0049021A"/>
    <w:rsid w:val="005009FA"/>
    <w:rsid w:val="00501ACF"/>
    <w:rsid w:val="00520415"/>
    <w:rsid w:val="00521D70"/>
    <w:rsid w:val="00523F6D"/>
    <w:rsid w:val="0052555B"/>
    <w:rsid w:val="00525EB1"/>
    <w:rsid w:val="005267A9"/>
    <w:rsid w:val="00527DFD"/>
    <w:rsid w:val="00552688"/>
    <w:rsid w:val="005660DB"/>
    <w:rsid w:val="005739E2"/>
    <w:rsid w:val="005861AD"/>
    <w:rsid w:val="005909C6"/>
    <w:rsid w:val="005A4434"/>
    <w:rsid w:val="005B76D9"/>
    <w:rsid w:val="005C6993"/>
    <w:rsid w:val="005E0A9D"/>
    <w:rsid w:val="005E278D"/>
    <w:rsid w:val="005E4126"/>
    <w:rsid w:val="005F044D"/>
    <w:rsid w:val="005F61E6"/>
    <w:rsid w:val="005F7C09"/>
    <w:rsid w:val="006028F6"/>
    <w:rsid w:val="00614620"/>
    <w:rsid w:val="006457BA"/>
    <w:rsid w:val="00653B59"/>
    <w:rsid w:val="00654FB4"/>
    <w:rsid w:val="00670A09"/>
    <w:rsid w:val="0067293E"/>
    <w:rsid w:val="00673751"/>
    <w:rsid w:val="0068509A"/>
    <w:rsid w:val="006B0957"/>
    <w:rsid w:val="006B4DB7"/>
    <w:rsid w:val="006C0716"/>
    <w:rsid w:val="006F2277"/>
    <w:rsid w:val="007035EC"/>
    <w:rsid w:val="00723E1D"/>
    <w:rsid w:val="00733C01"/>
    <w:rsid w:val="00737B76"/>
    <w:rsid w:val="00747591"/>
    <w:rsid w:val="00771794"/>
    <w:rsid w:val="00773ED2"/>
    <w:rsid w:val="007A6BAA"/>
    <w:rsid w:val="007D1CDD"/>
    <w:rsid w:val="007E765F"/>
    <w:rsid w:val="00810E39"/>
    <w:rsid w:val="008140CF"/>
    <w:rsid w:val="00832DB2"/>
    <w:rsid w:val="00866F04"/>
    <w:rsid w:val="00887A96"/>
    <w:rsid w:val="00887D21"/>
    <w:rsid w:val="00892EF8"/>
    <w:rsid w:val="008966F7"/>
    <w:rsid w:val="008B5E96"/>
    <w:rsid w:val="008E420A"/>
    <w:rsid w:val="009039FC"/>
    <w:rsid w:val="009113A0"/>
    <w:rsid w:val="00927EA7"/>
    <w:rsid w:val="009337BF"/>
    <w:rsid w:val="009576C7"/>
    <w:rsid w:val="009843CD"/>
    <w:rsid w:val="0099479D"/>
    <w:rsid w:val="00996235"/>
    <w:rsid w:val="009B2C6A"/>
    <w:rsid w:val="00A21488"/>
    <w:rsid w:val="00A30B7A"/>
    <w:rsid w:val="00A9082C"/>
    <w:rsid w:val="00AB0707"/>
    <w:rsid w:val="00AD7480"/>
    <w:rsid w:val="00B179E4"/>
    <w:rsid w:val="00B21797"/>
    <w:rsid w:val="00B50EF9"/>
    <w:rsid w:val="00B55835"/>
    <w:rsid w:val="00B72BCD"/>
    <w:rsid w:val="00B72D57"/>
    <w:rsid w:val="00B96162"/>
    <w:rsid w:val="00BA62A9"/>
    <w:rsid w:val="00BB314C"/>
    <w:rsid w:val="00BC0500"/>
    <w:rsid w:val="00BD60A6"/>
    <w:rsid w:val="00BD63AC"/>
    <w:rsid w:val="00BE2D0C"/>
    <w:rsid w:val="00BE6E5B"/>
    <w:rsid w:val="00BF4820"/>
    <w:rsid w:val="00C036E8"/>
    <w:rsid w:val="00C061E1"/>
    <w:rsid w:val="00C0786E"/>
    <w:rsid w:val="00C202F5"/>
    <w:rsid w:val="00C333A6"/>
    <w:rsid w:val="00C51A2A"/>
    <w:rsid w:val="00C913E5"/>
    <w:rsid w:val="00C92568"/>
    <w:rsid w:val="00CA1C34"/>
    <w:rsid w:val="00CA5251"/>
    <w:rsid w:val="00CB1A84"/>
    <w:rsid w:val="00CB4661"/>
    <w:rsid w:val="00CB616B"/>
    <w:rsid w:val="00CC2FBD"/>
    <w:rsid w:val="00CD3AB1"/>
    <w:rsid w:val="00D07FD3"/>
    <w:rsid w:val="00D13D3E"/>
    <w:rsid w:val="00D25D33"/>
    <w:rsid w:val="00D27500"/>
    <w:rsid w:val="00D3184A"/>
    <w:rsid w:val="00D50303"/>
    <w:rsid w:val="00D51FAE"/>
    <w:rsid w:val="00D539D5"/>
    <w:rsid w:val="00D66EE7"/>
    <w:rsid w:val="00D70889"/>
    <w:rsid w:val="00D92470"/>
    <w:rsid w:val="00D9758A"/>
    <w:rsid w:val="00DA3435"/>
    <w:rsid w:val="00DB1BA6"/>
    <w:rsid w:val="00DB4183"/>
    <w:rsid w:val="00E04036"/>
    <w:rsid w:val="00E06134"/>
    <w:rsid w:val="00E14297"/>
    <w:rsid w:val="00E229CE"/>
    <w:rsid w:val="00E634D4"/>
    <w:rsid w:val="00E65A0A"/>
    <w:rsid w:val="00E966AB"/>
    <w:rsid w:val="00E96ECC"/>
    <w:rsid w:val="00EC52DA"/>
    <w:rsid w:val="00ED1431"/>
    <w:rsid w:val="00ED3510"/>
    <w:rsid w:val="00EE5213"/>
    <w:rsid w:val="00EF2C58"/>
    <w:rsid w:val="00EF4F9B"/>
    <w:rsid w:val="00F163CC"/>
    <w:rsid w:val="00F26410"/>
    <w:rsid w:val="00F41D77"/>
    <w:rsid w:val="00F9138A"/>
    <w:rsid w:val="00FA0772"/>
    <w:rsid w:val="00FA555F"/>
    <w:rsid w:val="00FA794C"/>
    <w:rsid w:val="00FB30A2"/>
    <w:rsid w:val="00FB3A3E"/>
    <w:rsid w:val="00FB4476"/>
    <w:rsid w:val="00FF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3D4F50"/>
  <w15:chartTrackingRefBased/>
  <w15:docId w15:val="{88D59337-37DA-4BA2-9DB1-9601871F3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58A"/>
  </w:style>
  <w:style w:type="paragraph" w:styleId="Footer">
    <w:name w:val="footer"/>
    <w:basedOn w:val="Normal"/>
    <w:link w:val="FooterChar"/>
    <w:uiPriority w:val="99"/>
    <w:unhideWhenUsed/>
    <w:rsid w:val="00D97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58A"/>
  </w:style>
  <w:style w:type="paragraph" w:styleId="ListParagraph">
    <w:name w:val="List Paragraph"/>
    <w:basedOn w:val="Normal"/>
    <w:uiPriority w:val="34"/>
    <w:qFormat/>
    <w:rsid w:val="00527DFD"/>
    <w:pPr>
      <w:ind w:left="720"/>
      <w:contextualSpacing/>
    </w:pPr>
  </w:style>
  <w:style w:type="table" w:styleId="TableGrid">
    <w:name w:val="Table Grid"/>
    <w:basedOn w:val="TableNormal"/>
    <w:uiPriority w:val="39"/>
    <w:rsid w:val="00911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D63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Bullet">
    <w:name w:val="List Bullet"/>
    <w:basedOn w:val="Normal"/>
    <w:uiPriority w:val="99"/>
    <w:semiHidden/>
    <w:unhideWhenUsed/>
    <w:rsid w:val="00D13D3E"/>
    <w:pPr>
      <w:numPr>
        <w:numId w:val="3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el%20Talampas\Downloads\OneDrive_1_6-23-2025\assessment\Cl_BasicWeb_AE_Pro2of2_Appx\GE_Client-requirements-analysis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5" ma:contentTypeDescription="Create a new document." ma:contentTypeScope="" ma:versionID="cb47d9d1694cb8c99a21054570ad185d">
  <xsd:schema xmlns:xsd="http://www.w3.org/2001/XMLSchema" xmlns:xs="http://www.w3.org/2001/XMLSchema" xmlns:p="http://schemas.microsoft.com/office/2006/metadata/properties" xmlns:ns1="http://schemas.microsoft.com/sharepoint/v3" xmlns:ns2="e4584580-0af9-45d8-8325-98b5def19251" xmlns:ns3="d55f8265-e7ea-4f0a-b324-e74dee5827b1" targetNamespace="http://schemas.microsoft.com/office/2006/metadata/properties" ma:root="true" ma:fieldsID="03670e52d6fbecf34db77d9bbb62918f" ns1:_="" ns2:_="" ns3:_="">
    <xsd:import namespace="http://schemas.microsoft.com/sharepoint/v3"/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84F816-22E9-4E35-A730-77D996A3E8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B33BFFC-104B-42B5-A8AC-BA27104BB2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FA68112-51F8-4F3E-ABCD-41B692E888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GE_Client-requirements-analysis-template</Template>
  <TotalTime>29</TotalTime>
  <Pages>4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Rodel Talampas</dc:creator>
  <cp:keywords/>
  <dc:description/>
  <cp:lastModifiedBy>Rodel Talampas</cp:lastModifiedBy>
  <cp:revision>34</cp:revision>
  <dcterms:created xsi:type="dcterms:W3CDTF">2025-06-23T07:11:00Z</dcterms:created>
  <dcterms:modified xsi:type="dcterms:W3CDTF">2025-06-23T11:49:00Z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0663b86-f2b7-4b32-b286-17269b5dc83f_Enabled">
    <vt:lpwstr>true</vt:lpwstr>
  </property>
  <property fmtid="{D5CDD505-2E9C-101B-9397-08002B2CF9AE}" pid="3" name="MSIP_Label_70663b86-f2b7-4b32-b286-17269b5dc83f_SetDate">
    <vt:lpwstr>2022-04-05T05:19:55Z</vt:lpwstr>
  </property>
  <property fmtid="{D5CDD505-2E9C-101B-9397-08002B2CF9AE}" pid="4" name="MSIP_Label_70663b86-f2b7-4b32-b286-17269b5dc83f_Method">
    <vt:lpwstr>Standard</vt:lpwstr>
  </property>
  <property fmtid="{D5CDD505-2E9C-101B-9397-08002B2CF9AE}" pid="5" name="MSIP_Label_70663b86-f2b7-4b32-b286-17269b5dc83f_Name">
    <vt:lpwstr>OFFICIAL</vt:lpwstr>
  </property>
  <property fmtid="{D5CDD505-2E9C-101B-9397-08002B2CF9AE}" pid="6" name="MSIP_Label_70663b86-f2b7-4b32-b286-17269b5dc83f_SiteId">
    <vt:lpwstr>19537222-55d7-4581-84fb-c2da6e835c74</vt:lpwstr>
  </property>
  <property fmtid="{D5CDD505-2E9C-101B-9397-08002B2CF9AE}" pid="7" name="MSIP_Label_70663b86-f2b7-4b32-b286-17269b5dc83f_ActionId">
    <vt:lpwstr>2076fadc-373f-446d-95e1-0000dd72be9f</vt:lpwstr>
  </property>
  <property fmtid="{D5CDD505-2E9C-101B-9397-08002B2CF9AE}" pid="8" name="MSIP_Label_70663b86-f2b7-4b32-b286-17269b5dc83f_ContentBits">
    <vt:lpwstr>3</vt:lpwstr>
  </property>
  <property fmtid="{D5CDD505-2E9C-101B-9397-08002B2CF9AE}" pid="9" name="ContentTypeId">
    <vt:lpwstr>0x01010001A5F788BA59DE44B51678E89DCF7E75</vt:lpwstr>
  </property>
</Properties>
</file>