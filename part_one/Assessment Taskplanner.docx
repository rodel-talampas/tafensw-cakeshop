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9826B" w14:textId="78772CC7" w:rsidR="0094289B" w:rsidRDefault="00B06133" w:rsidP="00F7784E">
      <w:pPr>
        <w:pStyle w:val="Heading2"/>
      </w:pPr>
      <w:sdt>
        <w:sdtPr>
          <w:rPr>
            <w:color w:val="A08463"/>
          </w:rPr>
          <w:alias w:val="Title"/>
          <w:id w:val="1671679236"/>
          <w:placeholder>
            <w:docPart w:val="C85844421F0543ECB4E6005F7273E8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4289B">
            <w:rPr>
              <w:color w:val="A08463"/>
            </w:rPr>
            <w:t>Task Planner</w:t>
          </w:r>
        </w:sdtContent>
      </w:sdt>
      <w:r w:rsidR="007154B1">
        <w:t xml:space="preserve"> </w:t>
      </w:r>
    </w:p>
    <w:p w14:paraId="321E77D9" w14:textId="7248DDBA" w:rsidR="00F7784E" w:rsidRDefault="00670528" w:rsidP="00F7784E">
      <w:pPr>
        <w:pStyle w:val="Heading2"/>
      </w:pPr>
      <w:r w:rsidRPr="00E229CE">
        <w:rPr>
          <w:rFonts w:cstheme="minorHAnsi"/>
          <w:bCs/>
          <w:i/>
          <w:iCs/>
          <w:color w:val="404040" w:themeColor="text1" w:themeTint="BF"/>
        </w:rPr>
        <w:t>Special Cakes for All Occasions</w:t>
      </w:r>
      <w:r>
        <w:rPr>
          <w:rFonts w:cstheme="minorHAnsi"/>
          <w:bCs/>
          <w:i/>
          <w:iCs/>
          <w:color w:val="404040" w:themeColor="text1" w:themeTint="BF"/>
        </w:rPr>
        <w:t xml:space="preserve"> Website</w:t>
      </w:r>
    </w:p>
    <w:tbl>
      <w:tblPr>
        <w:tblStyle w:val="ROItable"/>
        <w:tblW w:w="14026" w:type="dxa"/>
        <w:tblLook w:val="04A0" w:firstRow="1" w:lastRow="0" w:firstColumn="1" w:lastColumn="0" w:noHBand="0" w:noVBand="1"/>
      </w:tblPr>
      <w:tblGrid>
        <w:gridCol w:w="985"/>
        <w:gridCol w:w="3260"/>
        <w:gridCol w:w="1984"/>
        <w:gridCol w:w="2127"/>
        <w:gridCol w:w="2126"/>
        <w:gridCol w:w="3544"/>
      </w:tblGrid>
      <w:tr w:rsidR="00144517" w14:paraId="313A0365" w14:textId="4C12E2C0" w:rsidTr="00F34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7E0E249D" w14:textId="1FD75768" w:rsidR="00144517" w:rsidRDefault="00144517" w:rsidP="00F7784E">
            <w:r>
              <w:t>Task number</w:t>
            </w:r>
          </w:p>
        </w:tc>
        <w:tc>
          <w:tcPr>
            <w:tcW w:w="3260" w:type="dxa"/>
          </w:tcPr>
          <w:p w14:paraId="7F9F86EE" w14:textId="69023028" w:rsidR="00144517" w:rsidRDefault="00144517" w:rsidP="00F7784E">
            <w:r>
              <w:t>Task description</w:t>
            </w:r>
          </w:p>
        </w:tc>
        <w:tc>
          <w:tcPr>
            <w:tcW w:w="1984" w:type="dxa"/>
          </w:tcPr>
          <w:p w14:paraId="260847E2" w14:textId="19B09378" w:rsidR="00144517" w:rsidRDefault="00144517" w:rsidP="00F7784E">
            <w:r>
              <w:t>Priority</w:t>
            </w:r>
          </w:p>
        </w:tc>
        <w:tc>
          <w:tcPr>
            <w:tcW w:w="2127" w:type="dxa"/>
          </w:tcPr>
          <w:p w14:paraId="26BA607A" w14:textId="14F5BDD3" w:rsidR="00144517" w:rsidRDefault="00144517" w:rsidP="00F7784E">
            <w:r>
              <w:t>Start date</w:t>
            </w:r>
          </w:p>
        </w:tc>
        <w:tc>
          <w:tcPr>
            <w:tcW w:w="2126" w:type="dxa"/>
          </w:tcPr>
          <w:p w14:paraId="5713E4B6" w14:textId="3BE3F90D" w:rsidR="00144517" w:rsidRDefault="00144517" w:rsidP="00F7784E">
            <w:r>
              <w:t>Due date</w:t>
            </w:r>
          </w:p>
        </w:tc>
        <w:tc>
          <w:tcPr>
            <w:tcW w:w="3544" w:type="dxa"/>
          </w:tcPr>
          <w:p w14:paraId="0B91AB35" w14:textId="5F4C59F1" w:rsidR="00144517" w:rsidRDefault="00144517" w:rsidP="00F7784E">
            <w:r>
              <w:t>Comments</w:t>
            </w:r>
          </w:p>
        </w:tc>
      </w:tr>
      <w:tr w:rsidR="00144517" w14:paraId="15AE8AFE" w14:textId="7B3CACB1" w:rsidTr="00F3468A">
        <w:tc>
          <w:tcPr>
            <w:tcW w:w="985" w:type="dxa"/>
          </w:tcPr>
          <w:p w14:paraId="19A0F50A" w14:textId="2340F472" w:rsidR="00144517" w:rsidRDefault="00144517" w:rsidP="00F7784E">
            <w:r>
              <w:t>1</w:t>
            </w:r>
          </w:p>
        </w:tc>
        <w:tc>
          <w:tcPr>
            <w:tcW w:w="3260" w:type="dxa"/>
          </w:tcPr>
          <w:p w14:paraId="4EE52EB7" w14:textId="514C2FA7" w:rsidR="00144517" w:rsidRDefault="0007607C" w:rsidP="00F7784E">
            <w:r>
              <w:t>Download Banner, Home and About images</w:t>
            </w:r>
          </w:p>
        </w:tc>
        <w:sdt>
          <w:sdtPr>
            <w:id w:val="-848330400"/>
            <w:placeholder>
              <w:docPart w:val="2A73CDB7B56E4475BBA74D87691AACA5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493DF128" w14:textId="2F6FC804" w:rsidR="00144517" w:rsidRDefault="0007607C" w:rsidP="00F7784E">
                <w:r>
                  <w:t>Medium</w:t>
                </w:r>
              </w:p>
            </w:tc>
          </w:sdtContent>
        </w:sdt>
        <w:sdt>
          <w:sdtPr>
            <w:id w:val="286475259"/>
            <w:placeholder>
              <w:docPart w:val="A51B2421B0B543ED8A591B617C36DB14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68595ABA" w14:textId="1E3994BB" w:rsidR="00144517" w:rsidRDefault="0007607C" w:rsidP="00F7784E">
                <w:r>
                  <w:t>24/06/2025</w:t>
                </w:r>
              </w:p>
            </w:tc>
          </w:sdtContent>
        </w:sdt>
        <w:sdt>
          <w:sdtPr>
            <w:id w:val="794796385"/>
            <w:placeholder>
              <w:docPart w:val="4E1DAF316FC74BC0B70329F2592467F3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46FA918C" w14:textId="2D4A847A" w:rsidR="00144517" w:rsidRDefault="0007607C" w:rsidP="00F7784E">
                <w:r>
                  <w:t>24/06/2025</w:t>
                </w:r>
              </w:p>
            </w:tc>
          </w:sdtContent>
        </w:sdt>
        <w:tc>
          <w:tcPr>
            <w:tcW w:w="3544" w:type="dxa"/>
          </w:tcPr>
          <w:p w14:paraId="61B9ECFF" w14:textId="77777777" w:rsidR="00144517" w:rsidRDefault="00144517" w:rsidP="00F7784E"/>
        </w:tc>
      </w:tr>
      <w:tr w:rsidR="00144517" w14:paraId="374E15C0" w14:textId="7A8925EC" w:rsidTr="00F3468A">
        <w:tc>
          <w:tcPr>
            <w:tcW w:w="985" w:type="dxa"/>
          </w:tcPr>
          <w:p w14:paraId="6416F1A9" w14:textId="0DEE6DB8" w:rsidR="00144517" w:rsidRDefault="00144517" w:rsidP="00F7784E">
            <w:r>
              <w:t>2</w:t>
            </w:r>
          </w:p>
        </w:tc>
        <w:tc>
          <w:tcPr>
            <w:tcW w:w="3260" w:type="dxa"/>
          </w:tcPr>
          <w:p w14:paraId="5F41D3DC" w14:textId="07B0B91E" w:rsidR="00144517" w:rsidRDefault="0007607C" w:rsidP="00F7784E">
            <w:r>
              <w:t>Resize Banner, Home and About images</w:t>
            </w:r>
          </w:p>
        </w:tc>
        <w:sdt>
          <w:sdtPr>
            <w:id w:val="-452948369"/>
            <w:placeholder>
              <w:docPart w:val="884532AA2F2544DCB618B889FE2215AF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7B69753C" w14:textId="694B3701" w:rsidR="00144517" w:rsidRDefault="0007607C" w:rsidP="00F7784E">
                <w:r>
                  <w:t>Medium</w:t>
                </w:r>
              </w:p>
            </w:tc>
          </w:sdtContent>
        </w:sdt>
        <w:sdt>
          <w:sdtPr>
            <w:id w:val="-329367878"/>
            <w:placeholder>
              <w:docPart w:val="F3A344BB8D894812BC2C5DB660E3A9A2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17C38898" w14:textId="30609997" w:rsidR="00144517" w:rsidRDefault="0007607C" w:rsidP="00F7784E">
                <w:r>
                  <w:t>24/06/2025</w:t>
                </w:r>
              </w:p>
            </w:tc>
          </w:sdtContent>
        </w:sdt>
        <w:sdt>
          <w:sdtPr>
            <w:id w:val="1603138698"/>
            <w:placeholder>
              <w:docPart w:val="2F27DC6EF6B445E38D7B5BD2434E35B5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435BE431" w14:textId="22BD3C12" w:rsidR="00144517" w:rsidRDefault="0007607C" w:rsidP="00F7784E">
                <w:r>
                  <w:t>24/06/2025</w:t>
                </w:r>
              </w:p>
            </w:tc>
          </w:sdtContent>
        </w:sdt>
        <w:tc>
          <w:tcPr>
            <w:tcW w:w="3544" w:type="dxa"/>
          </w:tcPr>
          <w:p w14:paraId="7A80CE1C" w14:textId="77777777" w:rsidR="00144517" w:rsidRPr="001F672F" w:rsidRDefault="00144517" w:rsidP="00F7784E"/>
        </w:tc>
      </w:tr>
      <w:tr w:rsidR="00144517" w14:paraId="73ADF635" w14:textId="07E833EF" w:rsidTr="00F3468A">
        <w:tc>
          <w:tcPr>
            <w:tcW w:w="985" w:type="dxa"/>
          </w:tcPr>
          <w:p w14:paraId="49A53A72" w14:textId="0EF3D715" w:rsidR="00144517" w:rsidRDefault="00144517" w:rsidP="00F7784E">
            <w:r>
              <w:t>3</w:t>
            </w:r>
          </w:p>
        </w:tc>
        <w:tc>
          <w:tcPr>
            <w:tcW w:w="3260" w:type="dxa"/>
          </w:tcPr>
          <w:p w14:paraId="62BFFD21" w14:textId="3575F295" w:rsidR="00144517" w:rsidRDefault="0007607C" w:rsidP="00F7784E">
            <w:r>
              <w:t xml:space="preserve">Prepare HTML Template </w:t>
            </w:r>
            <w:r w:rsidR="00E26D2D">
              <w:t>for Common Objects (</w:t>
            </w:r>
            <w:r w:rsidR="004C3BBA">
              <w:t>Logo, Navigation, Banner</w:t>
            </w:r>
            <w:r w:rsidR="00670528">
              <w:t>, Footer</w:t>
            </w:r>
            <w:r w:rsidR="004C3BBA">
              <w:t>)</w:t>
            </w:r>
          </w:p>
        </w:tc>
        <w:sdt>
          <w:sdtPr>
            <w:id w:val="1728804274"/>
            <w:placeholder>
              <w:docPart w:val="0D1817C73DB340849EC8F41F3A67415B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7A5ED365" w14:textId="71E419F7" w:rsidR="00144517" w:rsidRDefault="004C3BBA" w:rsidP="00F7784E">
                <w:r>
                  <w:t>High</w:t>
                </w:r>
              </w:p>
            </w:tc>
          </w:sdtContent>
        </w:sdt>
        <w:sdt>
          <w:sdtPr>
            <w:id w:val="-1116287326"/>
            <w:placeholder>
              <w:docPart w:val="597B47A27AAE4FEFB3E7475AECAEA230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22E0C5ED" w14:textId="6151E678" w:rsidR="00144517" w:rsidRDefault="004C3BBA" w:rsidP="00F7784E">
                <w:r>
                  <w:t>24/06/2025</w:t>
                </w:r>
              </w:p>
            </w:tc>
          </w:sdtContent>
        </w:sdt>
        <w:sdt>
          <w:sdtPr>
            <w:id w:val="1518114287"/>
            <w:placeholder>
              <w:docPart w:val="12B08A1A8E714CC384A3CA6E9E7E12AB"/>
            </w:placeholder>
            <w:date w:fullDate="2025-06-2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2415CEDF" w14:textId="03580782" w:rsidR="00144517" w:rsidRDefault="004C3BBA" w:rsidP="00F7784E">
                <w:r>
                  <w:t>24/06/2025</w:t>
                </w:r>
              </w:p>
            </w:tc>
          </w:sdtContent>
        </w:sdt>
        <w:tc>
          <w:tcPr>
            <w:tcW w:w="3544" w:type="dxa"/>
          </w:tcPr>
          <w:p w14:paraId="721CF99D" w14:textId="77777777" w:rsidR="00144517" w:rsidRPr="001F672F" w:rsidRDefault="00144517" w:rsidP="00F7784E"/>
        </w:tc>
      </w:tr>
      <w:tr w:rsidR="00144517" w14:paraId="0830E395" w14:textId="23B56BFF" w:rsidTr="00F3468A">
        <w:tc>
          <w:tcPr>
            <w:tcW w:w="985" w:type="dxa"/>
          </w:tcPr>
          <w:p w14:paraId="73CB4E1B" w14:textId="3B8EECB0" w:rsidR="00144517" w:rsidRDefault="00144517" w:rsidP="00F7784E">
            <w:r>
              <w:t>4</w:t>
            </w:r>
          </w:p>
        </w:tc>
        <w:tc>
          <w:tcPr>
            <w:tcW w:w="3260" w:type="dxa"/>
          </w:tcPr>
          <w:p w14:paraId="59804F94" w14:textId="44E469F6" w:rsidR="00144517" w:rsidRDefault="00670528" w:rsidP="00F7784E">
            <w:r>
              <w:t>Create Home Page</w:t>
            </w:r>
          </w:p>
        </w:tc>
        <w:sdt>
          <w:sdtPr>
            <w:id w:val="-1221049028"/>
            <w:placeholder>
              <w:docPart w:val="8E348590C8584EFFA6A2BE35E45D830F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2A79BEA7" w14:textId="65C7DED2" w:rsidR="00144517" w:rsidRDefault="00670528" w:rsidP="00F7784E">
                <w:r>
                  <w:t>High</w:t>
                </w:r>
              </w:p>
            </w:tc>
          </w:sdtContent>
        </w:sdt>
        <w:sdt>
          <w:sdtPr>
            <w:id w:val="-1367134119"/>
            <w:placeholder>
              <w:docPart w:val="A2EFCA604CD64BA699244E9EA4453474"/>
            </w:placeholder>
            <w:date w:fullDate="2025-06-25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1B93D700" w14:textId="685FC3C0" w:rsidR="00144517" w:rsidRDefault="00670528" w:rsidP="00F7784E">
                <w:r>
                  <w:t>25/06/2025</w:t>
                </w:r>
              </w:p>
            </w:tc>
          </w:sdtContent>
        </w:sdt>
        <w:sdt>
          <w:sdtPr>
            <w:id w:val="-294678297"/>
            <w:placeholder>
              <w:docPart w:val="688849D77BC1426FB38A6B4EC0099AAF"/>
            </w:placeholder>
            <w:date w:fullDate="2025-06-25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11ABD5AC" w14:textId="0584D2D4" w:rsidR="00144517" w:rsidRDefault="00BA4C07" w:rsidP="00F7784E">
                <w:r>
                  <w:t>25/06/2025</w:t>
                </w:r>
              </w:p>
            </w:tc>
          </w:sdtContent>
        </w:sdt>
        <w:tc>
          <w:tcPr>
            <w:tcW w:w="3544" w:type="dxa"/>
          </w:tcPr>
          <w:p w14:paraId="01FCCC43" w14:textId="77777777" w:rsidR="00144517" w:rsidRPr="001F672F" w:rsidRDefault="00144517" w:rsidP="00F7784E"/>
        </w:tc>
      </w:tr>
      <w:tr w:rsidR="00144517" w14:paraId="3EA09C08" w14:textId="06A810B1" w:rsidTr="00F3468A">
        <w:tc>
          <w:tcPr>
            <w:tcW w:w="985" w:type="dxa"/>
          </w:tcPr>
          <w:p w14:paraId="5697722A" w14:textId="751AEE48" w:rsidR="00144517" w:rsidRDefault="00144517" w:rsidP="00F7784E">
            <w:r>
              <w:t>5</w:t>
            </w:r>
          </w:p>
        </w:tc>
        <w:tc>
          <w:tcPr>
            <w:tcW w:w="3260" w:type="dxa"/>
          </w:tcPr>
          <w:p w14:paraId="0B03A774" w14:textId="3E247539" w:rsidR="00144517" w:rsidRDefault="00670528" w:rsidP="00F7784E">
            <w:r>
              <w:t>Create Cakes for Sale Page</w:t>
            </w:r>
          </w:p>
        </w:tc>
        <w:sdt>
          <w:sdtPr>
            <w:id w:val="-2052609183"/>
            <w:placeholder>
              <w:docPart w:val="17A76218853C48F0ABF0857735166D60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263BB9BA" w14:textId="299536E0" w:rsidR="00144517" w:rsidRDefault="00670528" w:rsidP="00F7784E">
                <w:r>
                  <w:t>High</w:t>
                </w:r>
              </w:p>
            </w:tc>
          </w:sdtContent>
        </w:sdt>
        <w:sdt>
          <w:sdtPr>
            <w:id w:val="-1438438431"/>
            <w:placeholder>
              <w:docPart w:val="3CD4B880D44145738B70098722B0565A"/>
            </w:placeholder>
            <w:date w:fullDate="2025-06-25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5C50CAF8" w14:textId="4DC64534" w:rsidR="00144517" w:rsidRDefault="00670528" w:rsidP="00F7784E">
                <w:r>
                  <w:t>25/06/2025</w:t>
                </w:r>
              </w:p>
            </w:tc>
          </w:sdtContent>
        </w:sdt>
        <w:sdt>
          <w:sdtPr>
            <w:id w:val="-1587837616"/>
            <w:placeholder>
              <w:docPart w:val="9258E35CD4ED469480C00C6290369029"/>
            </w:placeholder>
            <w:date w:fullDate="2025-06-25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228760FD" w14:textId="293E8CDB" w:rsidR="00144517" w:rsidRDefault="00BA4C07" w:rsidP="00F7784E">
                <w:r>
                  <w:t>25/06/2025</w:t>
                </w:r>
              </w:p>
            </w:tc>
          </w:sdtContent>
        </w:sdt>
        <w:tc>
          <w:tcPr>
            <w:tcW w:w="3544" w:type="dxa"/>
          </w:tcPr>
          <w:p w14:paraId="7894F82A" w14:textId="77777777" w:rsidR="00144517" w:rsidRPr="001F672F" w:rsidRDefault="00144517" w:rsidP="00F7784E"/>
        </w:tc>
      </w:tr>
      <w:tr w:rsidR="00144517" w14:paraId="5BF5B616" w14:textId="7CB424B4" w:rsidTr="00F3468A">
        <w:tc>
          <w:tcPr>
            <w:tcW w:w="985" w:type="dxa"/>
          </w:tcPr>
          <w:p w14:paraId="328EBBBE" w14:textId="253431E6" w:rsidR="00144517" w:rsidRDefault="00144517" w:rsidP="00F7784E">
            <w:r>
              <w:t>6</w:t>
            </w:r>
          </w:p>
        </w:tc>
        <w:tc>
          <w:tcPr>
            <w:tcW w:w="3260" w:type="dxa"/>
          </w:tcPr>
          <w:p w14:paraId="28C543E3" w14:textId="33B613F5" w:rsidR="00144517" w:rsidRDefault="00670528" w:rsidP="00F7784E">
            <w:r>
              <w:t>Create About Page</w:t>
            </w:r>
          </w:p>
        </w:tc>
        <w:sdt>
          <w:sdtPr>
            <w:id w:val="1176316652"/>
            <w:placeholder>
              <w:docPart w:val="30BF864E1EA04F6FB2726E70332F9575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32CA2977" w14:textId="4AEC56C4" w:rsidR="00144517" w:rsidRDefault="00670528" w:rsidP="00F7784E">
                <w:r>
                  <w:t>High</w:t>
                </w:r>
              </w:p>
            </w:tc>
          </w:sdtContent>
        </w:sdt>
        <w:sdt>
          <w:sdtPr>
            <w:id w:val="-1365899123"/>
            <w:placeholder>
              <w:docPart w:val="A94F9657438841BB89960725624FAD66"/>
            </w:placeholder>
            <w:date w:fullDate="2025-06-26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10A59772" w14:textId="6EA07879" w:rsidR="00144517" w:rsidRDefault="00670528" w:rsidP="00F7784E">
                <w:r>
                  <w:t>26/06/2025</w:t>
                </w:r>
              </w:p>
            </w:tc>
          </w:sdtContent>
        </w:sdt>
        <w:sdt>
          <w:sdtPr>
            <w:id w:val="277230402"/>
            <w:placeholder>
              <w:docPart w:val="0864FA5D66C347B68FD4543E311278FE"/>
            </w:placeholder>
            <w:date w:fullDate="2025-06-26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3BAFA264" w14:textId="45146B29" w:rsidR="00144517" w:rsidRDefault="00BA4C07" w:rsidP="00F7784E">
                <w:r>
                  <w:t>26/06/2025</w:t>
                </w:r>
              </w:p>
            </w:tc>
          </w:sdtContent>
        </w:sdt>
        <w:tc>
          <w:tcPr>
            <w:tcW w:w="3544" w:type="dxa"/>
          </w:tcPr>
          <w:p w14:paraId="25F1117E" w14:textId="77777777" w:rsidR="00144517" w:rsidRPr="001F672F" w:rsidRDefault="00144517" w:rsidP="00F7784E"/>
        </w:tc>
      </w:tr>
      <w:tr w:rsidR="00144517" w14:paraId="0BB278A7" w14:textId="548FF401" w:rsidTr="00F3468A">
        <w:tc>
          <w:tcPr>
            <w:tcW w:w="985" w:type="dxa"/>
          </w:tcPr>
          <w:p w14:paraId="7C574913" w14:textId="5E6B1434" w:rsidR="00144517" w:rsidRDefault="00144517" w:rsidP="00F7784E">
            <w:r>
              <w:t>7</w:t>
            </w:r>
          </w:p>
        </w:tc>
        <w:tc>
          <w:tcPr>
            <w:tcW w:w="3260" w:type="dxa"/>
          </w:tcPr>
          <w:p w14:paraId="3B9B4B00" w14:textId="1CA9EFC8" w:rsidR="00144517" w:rsidRDefault="00670528" w:rsidP="00F7784E">
            <w:r>
              <w:t>Create Contact Us Page</w:t>
            </w:r>
          </w:p>
        </w:tc>
        <w:sdt>
          <w:sdtPr>
            <w:id w:val="197197068"/>
            <w:placeholder>
              <w:docPart w:val="2682A4F676104397B2D49653754647AC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4F990475" w14:textId="36D77372" w:rsidR="00144517" w:rsidRDefault="00670528" w:rsidP="00F7784E">
                <w:r>
                  <w:t>High</w:t>
                </w:r>
              </w:p>
            </w:tc>
          </w:sdtContent>
        </w:sdt>
        <w:sdt>
          <w:sdtPr>
            <w:id w:val="-741873593"/>
            <w:placeholder>
              <w:docPart w:val="31D7278119AA435CAC62039F9B37CC37"/>
            </w:placeholder>
            <w:date w:fullDate="2025-06-26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3C4CE4F4" w14:textId="7055309A" w:rsidR="00144517" w:rsidRDefault="00670528" w:rsidP="00F7784E">
                <w:r>
                  <w:t>26/06/2025</w:t>
                </w:r>
              </w:p>
            </w:tc>
          </w:sdtContent>
        </w:sdt>
        <w:sdt>
          <w:sdtPr>
            <w:id w:val="1097523614"/>
            <w:placeholder>
              <w:docPart w:val="59D7379D5BC14EF0A0053B554113B386"/>
            </w:placeholder>
            <w:date w:fullDate="2025-06-26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6CF8466B" w14:textId="64EA6813" w:rsidR="00144517" w:rsidRDefault="00BA4C07" w:rsidP="00F7784E">
                <w:r>
                  <w:t>26/06/2025</w:t>
                </w:r>
              </w:p>
            </w:tc>
          </w:sdtContent>
        </w:sdt>
        <w:tc>
          <w:tcPr>
            <w:tcW w:w="3544" w:type="dxa"/>
          </w:tcPr>
          <w:p w14:paraId="31909F2F" w14:textId="77777777" w:rsidR="00144517" w:rsidRPr="001F672F" w:rsidRDefault="00144517" w:rsidP="00F7784E"/>
        </w:tc>
      </w:tr>
      <w:tr w:rsidR="00144517" w14:paraId="5969A2F0" w14:textId="382C1308" w:rsidTr="00F3468A">
        <w:tc>
          <w:tcPr>
            <w:tcW w:w="985" w:type="dxa"/>
          </w:tcPr>
          <w:p w14:paraId="29D6E1DB" w14:textId="32FAB69C" w:rsidR="00144517" w:rsidRDefault="00144517" w:rsidP="00F7784E">
            <w:r>
              <w:t>8</w:t>
            </w:r>
          </w:p>
        </w:tc>
        <w:tc>
          <w:tcPr>
            <w:tcW w:w="3260" w:type="dxa"/>
          </w:tcPr>
          <w:p w14:paraId="33A34FD2" w14:textId="576A0687" w:rsidR="00144517" w:rsidRDefault="00670528" w:rsidP="00F7784E">
            <w:r>
              <w:t>Test</w:t>
            </w:r>
          </w:p>
        </w:tc>
        <w:sdt>
          <w:sdtPr>
            <w:id w:val="-1103099097"/>
            <w:placeholder>
              <w:docPart w:val="B27452C487CE49479C4B46CAA247E5B3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1B3A0D26" w14:textId="50644599" w:rsidR="00144517" w:rsidRPr="00B31470" w:rsidRDefault="00670528" w:rsidP="00F7784E">
                <w:r>
                  <w:t>Medium</w:t>
                </w:r>
              </w:p>
            </w:tc>
          </w:sdtContent>
        </w:sdt>
        <w:sdt>
          <w:sdtPr>
            <w:id w:val="-294455566"/>
            <w:placeholder>
              <w:docPart w:val="79470B485BC744A1B981E8A33A7B1151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1D1726D3" w14:textId="38EB9DF7" w:rsidR="00144517" w:rsidRDefault="00670528" w:rsidP="00F7784E">
                <w:r>
                  <w:t>27/06/2025</w:t>
                </w:r>
              </w:p>
            </w:tc>
          </w:sdtContent>
        </w:sdt>
        <w:sdt>
          <w:sdtPr>
            <w:id w:val="1477340555"/>
            <w:placeholder>
              <w:docPart w:val="71A59AC8BD0F4A5C8D8792AE373EE160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1C393316" w14:textId="29EB3C5E" w:rsidR="00144517" w:rsidRDefault="00BA4C07" w:rsidP="00F7784E">
                <w:r>
                  <w:t>27/06/2025</w:t>
                </w:r>
              </w:p>
            </w:tc>
          </w:sdtContent>
        </w:sdt>
        <w:tc>
          <w:tcPr>
            <w:tcW w:w="3544" w:type="dxa"/>
          </w:tcPr>
          <w:p w14:paraId="0DE2EB6E" w14:textId="77777777" w:rsidR="00144517" w:rsidRPr="001F672F" w:rsidRDefault="00144517" w:rsidP="00F7784E"/>
        </w:tc>
      </w:tr>
      <w:tr w:rsidR="00144517" w14:paraId="766D356B" w14:textId="717A229B" w:rsidTr="00F3468A">
        <w:tc>
          <w:tcPr>
            <w:tcW w:w="985" w:type="dxa"/>
          </w:tcPr>
          <w:p w14:paraId="21A1146F" w14:textId="733BF2E0" w:rsidR="00144517" w:rsidRDefault="00144517" w:rsidP="00F7784E">
            <w:r>
              <w:t>9</w:t>
            </w:r>
          </w:p>
        </w:tc>
        <w:tc>
          <w:tcPr>
            <w:tcW w:w="3260" w:type="dxa"/>
          </w:tcPr>
          <w:p w14:paraId="3B999874" w14:textId="71A0FB1F" w:rsidR="00144517" w:rsidRDefault="00670528" w:rsidP="00F7784E">
            <w:r>
              <w:t>Fix Bugs</w:t>
            </w:r>
          </w:p>
        </w:tc>
        <w:sdt>
          <w:sdtPr>
            <w:id w:val="580799730"/>
            <w:placeholder>
              <w:docPart w:val="7EBC1DAFF2A349FBB20843DF1B42D7AA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1984" w:type="dxa"/>
              </w:tcPr>
              <w:p w14:paraId="0E7A617A" w14:textId="14734291" w:rsidR="00144517" w:rsidRPr="00B31470" w:rsidRDefault="00B06133" w:rsidP="00F7784E">
                <w:r>
                  <w:t>High</w:t>
                </w:r>
              </w:p>
            </w:tc>
          </w:sdtContent>
        </w:sdt>
        <w:sdt>
          <w:sdtPr>
            <w:id w:val="-1993784066"/>
            <w:placeholder>
              <w:docPart w:val="B8FE6D7977D44AC09C5CEFAA6AB02745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7" w:type="dxa"/>
              </w:tcPr>
              <w:p w14:paraId="07FA35CD" w14:textId="27BEFA31" w:rsidR="00144517" w:rsidRDefault="00670528" w:rsidP="00F7784E">
                <w:r>
                  <w:t>27/06/2025</w:t>
                </w:r>
              </w:p>
            </w:tc>
          </w:sdtContent>
        </w:sdt>
        <w:sdt>
          <w:sdtPr>
            <w:id w:val="-1557304888"/>
            <w:placeholder>
              <w:docPart w:val="CBD4797AB1B0478EB561E43285E58FAE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24EEC0F5" w14:textId="47776401" w:rsidR="00144517" w:rsidRDefault="00BA4C07" w:rsidP="00F7784E">
                <w:r>
                  <w:t>27/06/2025</w:t>
                </w:r>
              </w:p>
            </w:tc>
          </w:sdtContent>
        </w:sdt>
        <w:tc>
          <w:tcPr>
            <w:tcW w:w="3544" w:type="dxa"/>
          </w:tcPr>
          <w:p w14:paraId="758E93FC" w14:textId="77777777" w:rsidR="00144517" w:rsidRPr="001F672F" w:rsidRDefault="00144517" w:rsidP="00F7784E"/>
        </w:tc>
      </w:tr>
      <w:tr w:rsidR="00B06133" w14:paraId="71373E81" w14:textId="77777777" w:rsidTr="00F3468A">
        <w:tc>
          <w:tcPr>
            <w:tcW w:w="985" w:type="dxa"/>
          </w:tcPr>
          <w:p w14:paraId="1DC50E42" w14:textId="328EE18B" w:rsidR="00B06133" w:rsidRDefault="00B06133" w:rsidP="00F7784E">
            <w:r>
              <w:t>10</w:t>
            </w:r>
          </w:p>
        </w:tc>
        <w:tc>
          <w:tcPr>
            <w:tcW w:w="3260" w:type="dxa"/>
          </w:tcPr>
          <w:p w14:paraId="2BC0C163" w14:textId="41B6518B" w:rsidR="00B06133" w:rsidRDefault="00B06133" w:rsidP="00F7784E">
            <w:r>
              <w:t>Deploy</w:t>
            </w:r>
          </w:p>
        </w:tc>
        <w:sdt>
          <w:sdtPr>
            <w:id w:val="-1399285100"/>
            <w:placeholder>
              <w:docPart w:val="894C3369D16D47A19EFDB1172D8CD233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1CC7AA6A" w14:textId="37379F8A" w:rsidR="00B06133" w:rsidRDefault="00B06133" w:rsidP="00F7784E">
                <w:r>
                  <w:t>High</w:t>
                </w:r>
              </w:p>
            </w:tc>
          </w:sdtContent>
        </w:sdt>
        <w:sdt>
          <w:sdtPr>
            <w:id w:val="-138580271"/>
            <w:placeholder>
              <w:docPart w:val="C428C663B2B5458CBD0510ADEDF561FF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32E167DF" w14:textId="5145D4DF" w:rsidR="00B06133" w:rsidRDefault="00B06133" w:rsidP="00F7784E">
                <w:r>
                  <w:t>27/06/2025</w:t>
                </w:r>
              </w:p>
            </w:tc>
          </w:sdtContent>
        </w:sdt>
        <w:sdt>
          <w:sdtPr>
            <w:id w:val="1429232924"/>
            <w:placeholder>
              <w:docPart w:val="657F4599287E4055934789EA432B4A93"/>
            </w:placeholder>
            <w:date w:fullDate="2025-06-27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0C5A94CE" w14:textId="311A576C" w:rsidR="00B06133" w:rsidRDefault="00B06133" w:rsidP="00F7784E">
                <w:r>
                  <w:t>27/06/2025</w:t>
                </w:r>
              </w:p>
            </w:tc>
          </w:sdtContent>
        </w:sdt>
        <w:tc>
          <w:tcPr>
            <w:tcW w:w="3544" w:type="dxa"/>
          </w:tcPr>
          <w:p w14:paraId="0A0B5E8F" w14:textId="77777777" w:rsidR="00B06133" w:rsidRPr="001F672F" w:rsidRDefault="00B06133" w:rsidP="00F7784E"/>
        </w:tc>
      </w:tr>
    </w:tbl>
    <w:p w14:paraId="2FFE9117" w14:textId="77777777" w:rsidR="00F7784E" w:rsidRPr="00F7784E" w:rsidRDefault="00F7784E" w:rsidP="00F7784E"/>
    <w:sectPr w:rsidR="00F7784E" w:rsidRPr="00F7784E" w:rsidSect="009428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C65EB" w14:textId="77777777" w:rsidR="001724DE" w:rsidRDefault="001724DE" w:rsidP="00A25945">
      <w:pPr>
        <w:spacing w:after="0" w:line="240" w:lineRule="auto"/>
      </w:pPr>
      <w:r>
        <w:separator/>
      </w:r>
    </w:p>
  </w:endnote>
  <w:endnote w:type="continuationSeparator" w:id="0">
    <w:p w14:paraId="7E0CB53F" w14:textId="77777777" w:rsidR="001724DE" w:rsidRDefault="001724DE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40370" w14:textId="77777777" w:rsidR="00067BFE" w:rsidRDefault="00067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45A6" w14:textId="3A51034E" w:rsidR="00067BFE" w:rsidRPr="00DC7EBD" w:rsidRDefault="00067BFE" w:rsidP="00DC7EBD">
    <w:pPr>
      <w:pStyle w:val="Footer"/>
      <w:tabs>
        <w:tab w:val="clear" w:pos="4513"/>
        <w:tab w:val="clear" w:pos="9026"/>
        <w:tab w:val="center" w:pos="13750"/>
      </w:tabs>
      <w:jc w:val="both"/>
      <w:rPr>
        <w:rFonts w:asciiTheme="minorHAnsi" w:hAnsiTheme="minorHAnsi" w:cstheme="minorHAnsi"/>
        <w:sz w:val="16"/>
        <w:szCs w:val="18"/>
      </w:rPr>
    </w:pPr>
    <w:r w:rsidRPr="00DC7EBD">
      <w:rPr>
        <w:rFonts w:asciiTheme="minorHAnsi" w:hAnsiTheme="minorHAnsi" w:cstheme="minorHAnsi"/>
        <w:sz w:val="16"/>
        <w:szCs w:val="18"/>
      </w:rPr>
      <w:t xml:space="preserve">Document title: </w:t>
    </w:r>
    <w:sdt>
      <w:sdtPr>
        <w:rPr>
          <w:rFonts w:asciiTheme="minorHAnsi" w:hAnsiTheme="minorHAnsi" w:cstheme="minorHAnsi"/>
          <w:sz w:val="16"/>
          <w:szCs w:val="18"/>
        </w:rPr>
        <w:alias w:val="Title"/>
        <w:id w:val="669458913"/>
        <w:placeholder>
          <w:docPart w:val="46ED2B985F9D4E45B1D9A4FD9AA65C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DC7EBD">
          <w:rPr>
            <w:rFonts w:asciiTheme="minorHAnsi" w:hAnsiTheme="minorHAnsi" w:cstheme="minorHAnsi"/>
            <w:sz w:val="16"/>
            <w:szCs w:val="18"/>
          </w:rPr>
          <w:t>Task Planner</w:t>
        </w:r>
      </w:sdtContent>
    </w:sdt>
    <w:r w:rsidRPr="00DC7EBD">
      <w:rPr>
        <w:rFonts w:asciiTheme="minorHAnsi" w:hAnsiTheme="minorHAnsi" w:cstheme="minorHAnsi"/>
        <w:sz w:val="16"/>
        <w:szCs w:val="18"/>
      </w:rPr>
      <w:tab/>
      <w:t xml:space="preserve">Page </w:t>
    </w:r>
    <w:r w:rsidRPr="00DC7EBD">
      <w:rPr>
        <w:rFonts w:asciiTheme="minorHAnsi" w:hAnsiTheme="minorHAnsi" w:cstheme="minorHAnsi"/>
        <w:sz w:val="16"/>
        <w:szCs w:val="18"/>
      </w:rPr>
      <w:fldChar w:fldCharType="begin"/>
    </w:r>
    <w:r w:rsidRPr="00DC7EBD">
      <w:rPr>
        <w:rFonts w:asciiTheme="minorHAnsi" w:hAnsiTheme="minorHAnsi" w:cstheme="minorHAnsi"/>
        <w:sz w:val="16"/>
        <w:szCs w:val="18"/>
      </w:rPr>
      <w:instrText xml:space="preserve"> PAGE  \* Arabic  \* MERGEFORMAT </w:instrText>
    </w:r>
    <w:r w:rsidRPr="00DC7EBD">
      <w:rPr>
        <w:rFonts w:asciiTheme="minorHAnsi" w:hAnsiTheme="minorHAnsi" w:cstheme="minorHAnsi"/>
        <w:sz w:val="16"/>
        <w:szCs w:val="18"/>
      </w:rPr>
      <w:fldChar w:fldCharType="separate"/>
    </w:r>
    <w:r w:rsidRPr="00DC7EBD">
      <w:rPr>
        <w:rFonts w:asciiTheme="minorHAnsi" w:hAnsiTheme="minorHAnsi" w:cstheme="minorHAnsi"/>
        <w:sz w:val="16"/>
        <w:szCs w:val="18"/>
      </w:rPr>
      <w:t>1</w:t>
    </w:r>
    <w:r w:rsidRPr="00DC7EBD">
      <w:rPr>
        <w:rFonts w:asciiTheme="minorHAnsi" w:hAnsiTheme="minorHAnsi" w:cstheme="minorHAnsi"/>
        <w:sz w:val="16"/>
        <w:szCs w:val="18"/>
      </w:rPr>
      <w:fldChar w:fldCharType="end"/>
    </w:r>
    <w:r w:rsidRPr="00DC7EBD">
      <w:rPr>
        <w:rFonts w:asciiTheme="minorHAnsi" w:hAnsiTheme="minorHAnsi" w:cstheme="minorHAnsi"/>
        <w:sz w:val="16"/>
        <w:szCs w:val="18"/>
      </w:rPr>
      <w:t xml:space="preserve"> of </w:t>
    </w:r>
    <w:r w:rsidRPr="00DC7EBD">
      <w:rPr>
        <w:rFonts w:asciiTheme="minorHAnsi" w:hAnsiTheme="minorHAnsi" w:cstheme="minorHAnsi"/>
        <w:sz w:val="16"/>
        <w:szCs w:val="18"/>
      </w:rPr>
      <w:fldChar w:fldCharType="begin"/>
    </w:r>
    <w:r w:rsidRPr="00DC7EBD">
      <w:rPr>
        <w:rFonts w:asciiTheme="minorHAnsi" w:hAnsiTheme="minorHAnsi" w:cstheme="minorHAnsi"/>
        <w:sz w:val="16"/>
        <w:szCs w:val="18"/>
      </w:rPr>
      <w:instrText xml:space="preserve"> NUMPAGES  \* Arabic  \* MERGEFORMAT </w:instrText>
    </w:r>
    <w:r w:rsidRPr="00DC7EBD">
      <w:rPr>
        <w:rFonts w:asciiTheme="minorHAnsi" w:hAnsiTheme="minorHAnsi" w:cstheme="minorHAnsi"/>
        <w:sz w:val="16"/>
        <w:szCs w:val="18"/>
      </w:rPr>
      <w:fldChar w:fldCharType="separate"/>
    </w:r>
    <w:r w:rsidRPr="00DC7EBD">
      <w:rPr>
        <w:rFonts w:asciiTheme="minorHAnsi" w:hAnsiTheme="minorHAnsi" w:cstheme="minorHAnsi"/>
        <w:sz w:val="16"/>
        <w:szCs w:val="18"/>
      </w:rPr>
      <w:t>1</w:t>
    </w:r>
    <w:r w:rsidRPr="00DC7EBD">
      <w:rPr>
        <w:rFonts w:asciiTheme="minorHAnsi" w:hAnsiTheme="minorHAnsi" w:cstheme="minorHAnsi"/>
        <w:sz w:val="16"/>
        <w:szCs w:val="18"/>
      </w:rPr>
      <w:fldChar w:fldCharType="end"/>
    </w:r>
  </w:p>
  <w:p w14:paraId="746BE00C" w14:textId="77777777" w:rsidR="00067BFE" w:rsidRPr="00DC7EBD" w:rsidRDefault="00067BFE" w:rsidP="00DC7EBD">
    <w:pPr>
      <w:pStyle w:val="Footer"/>
      <w:jc w:val="right"/>
      <w:rPr>
        <w:rFonts w:asciiTheme="minorHAnsi" w:hAnsiTheme="minorHAnsi" w:cstheme="minorHAnsi"/>
        <w:sz w:val="16"/>
        <w:szCs w:val="18"/>
      </w:rPr>
    </w:pPr>
    <w:r w:rsidRPr="00DC7EBD">
      <w:rPr>
        <w:rFonts w:asciiTheme="minorHAnsi" w:hAnsiTheme="minorHAnsi" w:cstheme="minorHAnsi"/>
        <w:sz w:val="16"/>
        <w:szCs w:val="18"/>
      </w:rPr>
      <w:tab/>
      <w:t>© TAFE NSW 2022</w:t>
    </w:r>
  </w:p>
  <w:p w14:paraId="0CB4CDE3" w14:textId="0D7F0A50" w:rsidR="00A25945" w:rsidRPr="00067BFE" w:rsidRDefault="00A25945" w:rsidP="00DC7EBD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5B008" w14:textId="77777777" w:rsidR="00067BFE" w:rsidRDefault="00067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F2B03" w14:textId="77777777" w:rsidR="001724DE" w:rsidRDefault="001724DE" w:rsidP="00A25945">
      <w:pPr>
        <w:spacing w:after="0" w:line="240" w:lineRule="auto"/>
      </w:pPr>
      <w:r>
        <w:separator/>
      </w:r>
    </w:p>
  </w:footnote>
  <w:footnote w:type="continuationSeparator" w:id="0">
    <w:p w14:paraId="59011935" w14:textId="77777777" w:rsidR="001724DE" w:rsidRDefault="001724DE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62489" w14:textId="77777777" w:rsidR="00067BFE" w:rsidRDefault="00067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AB920" w14:textId="77777777" w:rsidR="00954B36" w:rsidRDefault="00954B36" w:rsidP="00954B36">
    <w:pPr>
      <w:pStyle w:val="Header"/>
      <w:jc w:val="right"/>
    </w:pPr>
    <w:r>
      <w:rPr>
        <w:noProof/>
        <w:lang w:eastAsia="en-AU"/>
      </w:rPr>
      <w:drawing>
        <wp:inline distT="0" distB="0" distL="0" distR="0" wp14:anchorId="356CB2E7" wp14:editId="26181D30">
          <wp:extent cx="1591359" cy="397840"/>
          <wp:effectExtent l="0" t="0" r="0" b="2540"/>
          <wp:docPr id="11" name="Picture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2EC0F4" w14:textId="6DE87CDA" w:rsidR="00BC1DA3" w:rsidRDefault="00BC1DA3" w:rsidP="00E0598F">
    <w:pPr>
      <w:pStyle w:val="Subtitle"/>
      <w:tabs>
        <w:tab w:val="right" w:pos="8931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C2917" w14:textId="77777777" w:rsidR="00067BFE" w:rsidRDefault="00067B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996186">
    <w:abstractNumId w:val="5"/>
  </w:num>
  <w:num w:numId="2" w16cid:durableId="82921234">
    <w:abstractNumId w:val="6"/>
  </w:num>
  <w:num w:numId="3" w16cid:durableId="384719900">
    <w:abstractNumId w:val="4"/>
  </w:num>
  <w:num w:numId="4" w16cid:durableId="172573573">
    <w:abstractNumId w:val="1"/>
  </w:num>
  <w:num w:numId="5" w16cid:durableId="497960736">
    <w:abstractNumId w:val="3"/>
  </w:num>
  <w:num w:numId="6" w16cid:durableId="1683046959">
    <w:abstractNumId w:val="2"/>
  </w:num>
  <w:num w:numId="7" w16cid:durableId="338238894">
    <w:abstractNumId w:val="7"/>
  </w:num>
  <w:num w:numId="8" w16cid:durableId="115090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MDI2NjM0szQ3M7JU0lEKTi0uzszPAykwrAUAvSWUhiwAAAA="/>
  </w:docVars>
  <w:rsids>
    <w:rsidRoot w:val="00F7784E"/>
    <w:rsid w:val="00020120"/>
    <w:rsid w:val="00067BFE"/>
    <w:rsid w:val="000750E8"/>
    <w:rsid w:val="0007607C"/>
    <w:rsid w:val="00081222"/>
    <w:rsid w:val="001142B0"/>
    <w:rsid w:val="001312BE"/>
    <w:rsid w:val="00144517"/>
    <w:rsid w:val="001724DE"/>
    <w:rsid w:val="001A50C3"/>
    <w:rsid w:val="002351B5"/>
    <w:rsid w:val="0029638D"/>
    <w:rsid w:val="002E572B"/>
    <w:rsid w:val="002F23A6"/>
    <w:rsid w:val="0033120A"/>
    <w:rsid w:val="003876F3"/>
    <w:rsid w:val="00387771"/>
    <w:rsid w:val="00420316"/>
    <w:rsid w:val="00453CF1"/>
    <w:rsid w:val="004C3BBA"/>
    <w:rsid w:val="004D1195"/>
    <w:rsid w:val="00580E41"/>
    <w:rsid w:val="00595EAD"/>
    <w:rsid w:val="005A6805"/>
    <w:rsid w:val="006540BF"/>
    <w:rsid w:val="00670528"/>
    <w:rsid w:val="006B4F3A"/>
    <w:rsid w:val="006D740F"/>
    <w:rsid w:val="00713AF8"/>
    <w:rsid w:val="007154B1"/>
    <w:rsid w:val="0071627B"/>
    <w:rsid w:val="00790AE1"/>
    <w:rsid w:val="00794CD1"/>
    <w:rsid w:val="007A12C1"/>
    <w:rsid w:val="007C1788"/>
    <w:rsid w:val="007D5B48"/>
    <w:rsid w:val="007D5EF5"/>
    <w:rsid w:val="0082797C"/>
    <w:rsid w:val="008472FD"/>
    <w:rsid w:val="0085456A"/>
    <w:rsid w:val="0089478F"/>
    <w:rsid w:val="008A61AB"/>
    <w:rsid w:val="008D49FD"/>
    <w:rsid w:val="00925254"/>
    <w:rsid w:val="0094289B"/>
    <w:rsid w:val="00954B36"/>
    <w:rsid w:val="00955ECB"/>
    <w:rsid w:val="009C342B"/>
    <w:rsid w:val="00A160A4"/>
    <w:rsid w:val="00A25945"/>
    <w:rsid w:val="00AA77CE"/>
    <w:rsid w:val="00AB67FD"/>
    <w:rsid w:val="00AC4EA9"/>
    <w:rsid w:val="00AD40E7"/>
    <w:rsid w:val="00B00E71"/>
    <w:rsid w:val="00B06133"/>
    <w:rsid w:val="00B30ADC"/>
    <w:rsid w:val="00B70F46"/>
    <w:rsid w:val="00BA4C07"/>
    <w:rsid w:val="00BC1DA3"/>
    <w:rsid w:val="00C036E8"/>
    <w:rsid w:val="00C35081"/>
    <w:rsid w:val="00D9431A"/>
    <w:rsid w:val="00DB3D0B"/>
    <w:rsid w:val="00DC2B94"/>
    <w:rsid w:val="00DC7EBD"/>
    <w:rsid w:val="00DF5B00"/>
    <w:rsid w:val="00E0598F"/>
    <w:rsid w:val="00E26D2D"/>
    <w:rsid w:val="00E8327E"/>
    <w:rsid w:val="00F3468A"/>
    <w:rsid w:val="00F7784E"/>
    <w:rsid w:val="00F80415"/>
    <w:rsid w:val="00F964E7"/>
    <w:rsid w:val="00FC3568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FE2368"/>
  <w15:chartTrackingRefBased/>
  <w15:docId w15:val="{CCBBFCFE-2121-4E22-8512-973457D6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6A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5945"/>
    <w:rPr>
      <w:lang w:val="en-AU"/>
    </w:rPr>
  </w:style>
  <w:style w:type="paragraph" w:styleId="Footer">
    <w:name w:val="footer"/>
    <w:basedOn w:val="Normal"/>
    <w:link w:val="FooterChar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5A6805"/>
    <w:pPr>
      <w:spacing w:after="0" w:line="240" w:lineRule="auto"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1142B0"/>
    <w:pPr>
      <w:jc w:val="center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778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win\Downloads\ROI_document_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A73CDB7B56E4475BBA74D87691AA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2951F-8D97-4786-868D-1C8B0E3A28CE}"/>
      </w:docPartPr>
      <w:docPartBody>
        <w:p w:rsidR="004938BA" w:rsidRDefault="006D2646" w:rsidP="006D2646">
          <w:pPr>
            <w:pStyle w:val="2A73CDB7B56E4475BBA74D87691AACA5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A51B2421B0B543ED8A591B617C36D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BF366-9F57-41B6-93B0-1422287C9222}"/>
      </w:docPartPr>
      <w:docPartBody>
        <w:p w:rsidR="004938BA" w:rsidRDefault="006D2646" w:rsidP="006D2646">
          <w:pPr>
            <w:pStyle w:val="A51B2421B0B543ED8A591B617C36DB14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4E1DAF316FC74BC0B70329F259246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A4C72-E897-4A7A-A6A3-7D2BD76A2487}"/>
      </w:docPartPr>
      <w:docPartBody>
        <w:p w:rsidR="004938BA" w:rsidRDefault="006D2646" w:rsidP="006D2646">
          <w:pPr>
            <w:pStyle w:val="4E1DAF316FC74BC0B70329F2592467F3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884532AA2F2544DCB618B889FE221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08602-EAAE-470B-855F-3CDC2E7C01C3}"/>
      </w:docPartPr>
      <w:docPartBody>
        <w:p w:rsidR="004938BA" w:rsidRDefault="006D2646" w:rsidP="006D2646">
          <w:pPr>
            <w:pStyle w:val="884532AA2F2544DCB618B889FE2215AF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F3A344BB8D894812BC2C5DB660E3A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4F3E5-AD1B-475D-9FB0-307FF524F540}"/>
      </w:docPartPr>
      <w:docPartBody>
        <w:p w:rsidR="004938BA" w:rsidRDefault="006D2646" w:rsidP="006D2646">
          <w:pPr>
            <w:pStyle w:val="F3A344BB8D894812BC2C5DB660E3A9A2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2F27DC6EF6B445E38D7B5BD2434E3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4CE83-F301-4B62-97C2-A29CF456ADB6}"/>
      </w:docPartPr>
      <w:docPartBody>
        <w:p w:rsidR="004938BA" w:rsidRDefault="006D2646" w:rsidP="006D2646">
          <w:pPr>
            <w:pStyle w:val="2F27DC6EF6B445E38D7B5BD2434E35B5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0D1817C73DB340849EC8F41F3A674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D6AE7-D8BA-420B-89FB-EDD3EFE47220}"/>
      </w:docPartPr>
      <w:docPartBody>
        <w:p w:rsidR="004938BA" w:rsidRDefault="006D2646" w:rsidP="006D2646">
          <w:pPr>
            <w:pStyle w:val="0D1817C73DB340849EC8F41F3A67415B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597B47A27AAE4FEFB3E7475AECAEA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B2A82-C061-4D5F-9A03-BE6A978B94C9}"/>
      </w:docPartPr>
      <w:docPartBody>
        <w:p w:rsidR="004938BA" w:rsidRDefault="006D2646" w:rsidP="006D2646">
          <w:pPr>
            <w:pStyle w:val="597B47A27AAE4FEFB3E7475AECAEA230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2B08A1A8E714CC384A3CA6E9E7E1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1BA4C-1878-459E-B919-F72438C5EC48}"/>
      </w:docPartPr>
      <w:docPartBody>
        <w:p w:rsidR="004938BA" w:rsidRDefault="006D2646" w:rsidP="006D2646">
          <w:pPr>
            <w:pStyle w:val="12B08A1A8E714CC384A3CA6E9E7E12AB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8E348590C8584EFFA6A2BE35E45D8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C089D-D901-40F5-BB77-49AC2FAC2DAC}"/>
      </w:docPartPr>
      <w:docPartBody>
        <w:p w:rsidR="004938BA" w:rsidRDefault="006D2646" w:rsidP="006D2646">
          <w:pPr>
            <w:pStyle w:val="8E348590C8584EFFA6A2BE35E45D830F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A2EFCA604CD64BA699244E9EA4453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3077-5C01-41E2-8B16-2E14A4EF280C}"/>
      </w:docPartPr>
      <w:docPartBody>
        <w:p w:rsidR="004938BA" w:rsidRDefault="006D2646" w:rsidP="006D2646">
          <w:pPr>
            <w:pStyle w:val="A2EFCA604CD64BA699244E9EA4453474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8849D77BC1426FB38A6B4EC0099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BE5B1-C70A-4E17-A442-02AB99D40AB8}"/>
      </w:docPartPr>
      <w:docPartBody>
        <w:p w:rsidR="004938BA" w:rsidRDefault="006D2646" w:rsidP="006D2646">
          <w:pPr>
            <w:pStyle w:val="688849D77BC1426FB38A6B4EC0099AAF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7A76218853C48F0ABF0857735166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89BAA-F75C-42A5-BD02-227FB3D54B3B}"/>
      </w:docPartPr>
      <w:docPartBody>
        <w:p w:rsidR="004938BA" w:rsidRDefault="006D2646" w:rsidP="006D2646">
          <w:pPr>
            <w:pStyle w:val="17A76218853C48F0ABF0857735166D60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3CD4B880D44145738B70098722B05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73250-0707-4DB0-818F-E194AC0DD200}"/>
      </w:docPartPr>
      <w:docPartBody>
        <w:p w:rsidR="004938BA" w:rsidRDefault="006D2646" w:rsidP="006D2646">
          <w:pPr>
            <w:pStyle w:val="3CD4B880D44145738B70098722B0565A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9258E35CD4ED469480C00C6290369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D740E-BAB7-492A-87EA-A82BED0B9FA4}"/>
      </w:docPartPr>
      <w:docPartBody>
        <w:p w:rsidR="004938BA" w:rsidRDefault="006D2646" w:rsidP="006D2646">
          <w:pPr>
            <w:pStyle w:val="9258E35CD4ED469480C00C6290369029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30BF864E1EA04F6FB2726E70332F9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5D4A6-7200-4EF1-A2BA-1A0DA9BEC517}"/>
      </w:docPartPr>
      <w:docPartBody>
        <w:p w:rsidR="004938BA" w:rsidRDefault="006D2646" w:rsidP="006D2646">
          <w:pPr>
            <w:pStyle w:val="30BF864E1EA04F6FB2726E70332F9575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A94F9657438841BB89960725624FA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F2F6B-BE92-41D6-B392-5F8A1026BFDE}"/>
      </w:docPartPr>
      <w:docPartBody>
        <w:p w:rsidR="004938BA" w:rsidRDefault="006D2646" w:rsidP="006D2646">
          <w:pPr>
            <w:pStyle w:val="A94F9657438841BB89960725624FAD66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0864FA5D66C347B68FD4543E31127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1E2FD-75E6-4EDB-8FE4-2E6B0F16B9B6}"/>
      </w:docPartPr>
      <w:docPartBody>
        <w:p w:rsidR="004938BA" w:rsidRDefault="006D2646" w:rsidP="006D2646">
          <w:pPr>
            <w:pStyle w:val="0864FA5D66C347B68FD4543E311278FE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2682A4F676104397B2D4965375464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5CAD4-48C1-47FD-9C5F-AB3A5DD73AEE}"/>
      </w:docPartPr>
      <w:docPartBody>
        <w:p w:rsidR="004938BA" w:rsidRDefault="006D2646" w:rsidP="006D2646">
          <w:pPr>
            <w:pStyle w:val="2682A4F676104397B2D49653754647AC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31D7278119AA435CAC62039F9B37C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01571-46EE-4B86-8D55-E190E44B1360}"/>
      </w:docPartPr>
      <w:docPartBody>
        <w:p w:rsidR="004938BA" w:rsidRDefault="006D2646" w:rsidP="006D2646">
          <w:pPr>
            <w:pStyle w:val="31D7278119AA435CAC62039F9B37CC37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59D7379D5BC14EF0A0053B554113B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25D14-ECB0-40FA-B95D-662809380951}"/>
      </w:docPartPr>
      <w:docPartBody>
        <w:p w:rsidR="004938BA" w:rsidRDefault="006D2646" w:rsidP="006D2646">
          <w:pPr>
            <w:pStyle w:val="59D7379D5BC14EF0A0053B554113B386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B27452C487CE49479C4B46CAA247E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08231-76FD-4539-83F0-797A460C0A24}"/>
      </w:docPartPr>
      <w:docPartBody>
        <w:p w:rsidR="004938BA" w:rsidRDefault="006D2646" w:rsidP="006D2646">
          <w:pPr>
            <w:pStyle w:val="B27452C487CE49479C4B46CAA247E5B3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79470B485BC744A1B981E8A33A7B1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8F4C7-3CFA-4C21-9918-3F37651ECE0A}"/>
      </w:docPartPr>
      <w:docPartBody>
        <w:p w:rsidR="004938BA" w:rsidRDefault="006D2646" w:rsidP="006D2646">
          <w:pPr>
            <w:pStyle w:val="79470B485BC744A1B981E8A33A7B1151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71A59AC8BD0F4A5C8D8792AE373EE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A0734-BC45-4025-AD0D-67A1F75E8F92}"/>
      </w:docPartPr>
      <w:docPartBody>
        <w:p w:rsidR="004938BA" w:rsidRDefault="006D2646" w:rsidP="006D2646">
          <w:pPr>
            <w:pStyle w:val="71A59AC8BD0F4A5C8D8792AE373EE160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7EBC1DAFF2A349FBB20843DF1B42D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30989-A965-44AC-A22E-1A1426F68607}"/>
      </w:docPartPr>
      <w:docPartBody>
        <w:p w:rsidR="004938BA" w:rsidRDefault="006D2646" w:rsidP="006D2646">
          <w:pPr>
            <w:pStyle w:val="7EBC1DAFF2A349FBB20843DF1B42D7AA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B8FE6D7977D44AC09C5CEFAA6AB02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A92C8-5AB6-460C-B724-03CF9F865C96}"/>
      </w:docPartPr>
      <w:docPartBody>
        <w:p w:rsidR="004938BA" w:rsidRDefault="006D2646" w:rsidP="006D2646">
          <w:pPr>
            <w:pStyle w:val="B8FE6D7977D44AC09C5CEFAA6AB02745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CBD4797AB1B0478EB561E43285E58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37803-690C-409A-A991-F1E976804DC5}"/>
      </w:docPartPr>
      <w:docPartBody>
        <w:p w:rsidR="004938BA" w:rsidRDefault="006D2646" w:rsidP="006D2646">
          <w:pPr>
            <w:pStyle w:val="CBD4797AB1B0478EB561E43285E58FAE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C85844421F0543ECB4E6005F7273E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5E5D1-27BD-46EA-8F57-88BAA0B9B074}"/>
      </w:docPartPr>
      <w:docPartBody>
        <w:p w:rsidR="00EF47EE" w:rsidRDefault="00977FA7" w:rsidP="00977FA7">
          <w:pPr>
            <w:pStyle w:val="C85844421F0543ECB4E6005F7273E801"/>
          </w:pPr>
          <w:r w:rsidRPr="007148CF">
            <w:rPr>
              <w:rStyle w:val="PlaceholderText"/>
            </w:rPr>
            <w:t>[</w:t>
          </w:r>
          <w:r w:rsidRPr="00D875DC">
            <w:rPr>
              <w:rStyle w:val="PlaceholderText"/>
              <w:color w:val="156082" w:themeColor="accent1"/>
            </w:rPr>
            <w:t>Enter document title</w:t>
          </w:r>
          <w:r w:rsidRPr="007148CF">
            <w:rPr>
              <w:rStyle w:val="PlaceholderText"/>
            </w:rPr>
            <w:t>]</w:t>
          </w:r>
        </w:p>
      </w:docPartBody>
    </w:docPart>
    <w:docPart>
      <w:docPartPr>
        <w:name w:val="46ED2B985F9D4E45B1D9A4FD9AA65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218CB-6A39-4579-A000-A33EA03C07FA}"/>
      </w:docPartPr>
      <w:docPartBody>
        <w:p w:rsidR="00EF47EE" w:rsidRDefault="00977FA7" w:rsidP="00977FA7">
          <w:pPr>
            <w:pStyle w:val="46ED2B985F9D4E45B1D9A4FD9AA65C8A"/>
          </w:pPr>
          <w:r w:rsidRPr="007148CF">
            <w:rPr>
              <w:rStyle w:val="PlaceholderText"/>
            </w:rPr>
            <w:t>[</w:t>
          </w:r>
          <w:r w:rsidRPr="00D875DC">
            <w:rPr>
              <w:rStyle w:val="PlaceholderText"/>
              <w:color w:val="156082" w:themeColor="accent1"/>
            </w:rPr>
            <w:t>Enter document title</w:t>
          </w:r>
          <w:r w:rsidRPr="007148CF">
            <w:rPr>
              <w:rStyle w:val="PlaceholderText"/>
            </w:rPr>
            <w:t>]</w:t>
          </w:r>
        </w:p>
      </w:docPartBody>
    </w:docPart>
    <w:docPart>
      <w:docPartPr>
        <w:name w:val="894C3369D16D47A19EFDB1172D8CD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6972-800C-44DD-87AE-4654753AD24B}"/>
      </w:docPartPr>
      <w:docPartBody>
        <w:p w:rsidR="00D92409" w:rsidRDefault="00D92409" w:rsidP="00D92409">
          <w:pPr>
            <w:pStyle w:val="894C3369D16D47A19EFDB1172D8CD233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C428C663B2B5458CBD0510ADEDF56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85FF3-6FA8-4E1A-B769-3F7D8278B67F}"/>
      </w:docPartPr>
      <w:docPartBody>
        <w:p w:rsidR="00D92409" w:rsidRDefault="00D92409" w:rsidP="00D92409">
          <w:pPr>
            <w:pStyle w:val="C428C663B2B5458CBD0510ADEDF561FF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57F4599287E4055934789EA432B4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8DEE5-35D3-4D96-BFB6-CFAEEFF22C57}"/>
      </w:docPartPr>
      <w:docPartBody>
        <w:p w:rsidR="00D92409" w:rsidRDefault="00D92409" w:rsidP="00D92409">
          <w:pPr>
            <w:pStyle w:val="657F4599287E4055934789EA432B4A93"/>
          </w:pPr>
          <w:r w:rsidRPr="00FB503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46"/>
    <w:rsid w:val="004938BA"/>
    <w:rsid w:val="006D2646"/>
    <w:rsid w:val="00912A22"/>
    <w:rsid w:val="00977FA7"/>
    <w:rsid w:val="00A160A4"/>
    <w:rsid w:val="00C036E8"/>
    <w:rsid w:val="00D92409"/>
    <w:rsid w:val="00E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409"/>
    <w:rPr>
      <w:color w:val="808080"/>
    </w:rPr>
  </w:style>
  <w:style w:type="paragraph" w:customStyle="1" w:styleId="2A73CDB7B56E4475BBA74D87691AACA5">
    <w:name w:val="2A73CDB7B56E4475BBA74D87691AACA5"/>
    <w:rsid w:val="006D2646"/>
  </w:style>
  <w:style w:type="paragraph" w:customStyle="1" w:styleId="A51B2421B0B543ED8A591B617C36DB14">
    <w:name w:val="A51B2421B0B543ED8A591B617C36DB14"/>
    <w:rsid w:val="006D2646"/>
  </w:style>
  <w:style w:type="paragraph" w:customStyle="1" w:styleId="4E1DAF316FC74BC0B70329F2592467F3">
    <w:name w:val="4E1DAF316FC74BC0B70329F2592467F3"/>
    <w:rsid w:val="006D2646"/>
  </w:style>
  <w:style w:type="paragraph" w:customStyle="1" w:styleId="884532AA2F2544DCB618B889FE2215AF">
    <w:name w:val="884532AA2F2544DCB618B889FE2215AF"/>
    <w:rsid w:val="006D2646"/>
  </w:style>
  <w:style w:type="paragraph" w:customStyle="1" w:styleId="F3A344BB8D894812BC2C5DB660E3A9A2">
    <w:name w:val="F3A344BB8D894812BC2C5DB660E3A9A2"/>
    <w:rsid w:val="006D2646"/>
  </w:style>
  <w:style w:type="paragraph" w:customStyle="1" w:styleId="2F27DC6EF6B445E38D7B5BD2434E35B5">
    <w:name w:val="2F27DC6EF6B445E38D7B5BD2434E35B5"/>
    <w:rsid w:val="006D2646"/>
  </w:style>
  <w:style w:type="paragraph" w:customStyle="1" w:styleId="0D1817C73DB340849EC8F41F3A67415B">
    <w:name w:val="0D1817C73DB340849EC8F41F3A67415B"/>
    <w:rsid w:val="006D2646"/>
  </w:style>
  <w:style w:type="paragraph" w:customStyle="1" w:styleId="597B47A27AAE4FEFB3E7475AECAEA230">
    <w:name w:val="597B47A27AAE4FEFB3E7475AECAEA230"/>
    <w:rsid w:val="006D2646"/>
  </w:style>
  <w:style w:type="paragraph" w:customStyle="1" w:styleId="12B08A1A8E714CC384A3CA6E9E7E12AB">
    <w:name w:val="12B08A1A8E714CC384A3CA6E9E7E12AB"/>
    <w:rsid w:val="006D2646"/>
  </w:style>
  <w:style w:type="paragraph" w:customStyle="1" w:styleId="8E348590C8584EFFA6A2BE35E45D830F">
    <w:name w:val="8E348590C8584EFFA6A2BE35E45D830F"/>
    <w:rsid w:val="006D2646"/>
  </w:style>
  <w:style w:type="paragraph" w:customStyle="1" w:styleId="A2EFCA604CD64BA699244E9EA4453474">
    <w:name w:val="A2EFCA604CD64BA699244E9EA4453474"/>
    <w:rsid w:val="006D2646"/>
  </w:style>
  <w:style w:type="paragraph" w:customStyle="1" w:styleId="688849D77BC1426FB38A6B4EC0099AAF">
    <w:name w:val="688849D77BC1426FB38A6B4EC0099AAF"/>
    <w:rsid w:val="006D2646"/>
  </w:style>
  <w:style w:type="paragraph" w:customStyle="1" w:styleId="17A76218853C48F0ABF0857735166D60">
    <w:name w:val="17A76218853C48F0ABF0857735166D60"/>
    <w:rsid w:val="006D2646"/>
  </w:style>
  <w:style w:type="paragraph" w:customStyle="1" w:styleId="3CD4B880D44145738B70098722B0565A">
    <w:name w:val="3CD4B880D44145738B70098722B0565A"/>
    <w:rsid w:val="006D2646"/>
  </w:style>
  <w:style w:type="paragraph" w:customStyle="1" w:styleId="9258E35CD4ED469480C00C6290369029">
    <w:name w:val="9258E35CD4ED469480C00C6290369029"/>
    <w:rsid w:val="006D2646"/>
  </w:style>
  <w:style w:type="paragraph" w:customStyle="1" w:styleId="30BF864E1EA04F6FB2726E70332F9575">
    <w:name w:val="30BF864E1EA04F6FB2726E70332F9575"/>
    <w:rsid w:val="006D2646"/>
  </w:style>
  <w:style w:type="paragraph" w:customStyle="1" w:styleId="A94F9657438841BB89960725624FAD66">
    <w:name w:val="A94F9657438841BB89960725624FAD66"/>
    <w:rsid w:val="006D2646"/>
  </w:style>
  <w:style w:type="paragraph" w:customStyle="1" w:styleId="0864FA5D66C347B68FD4543E311278FE">
    <w:name w:val="0864FA5D66C347B68FD4543E311278FE"/>
    <w:rsid w:val="006D2646"/>
  </w:style>
  <w:style w:type="paragraph" w:customStyle="1" w:styleId="2682A4F676104397B2D49653754647AC">
    <w:name w:val="2682A4F676104397B2D49653754647AC"/>
    <w:rsid w:val="006D2646"/>
  </w:style>
  <w:style w:type="paragraph" w:customStyle="1" w:styleId="31D7278119AA435CAC62039F9B37CC37">
    <w:name w:val="31D7278119AA435CAC62039F9B37CC37"/>
    <w:rsid w:val="006D2646"/>
  </w:style>
  <w:style w:type="paragraph" w:customStyle="1" w:styleId="59D7379D5BC14EF0A0053B554113B386">
    <w:name w:val="59D7379D5BC14EF0A0053B554113B386"/>
    <w:rsid w:val="006D2646"/>
  </w:style>
  <w:style w:type="paragraph" w:customStyle="1" w:styleId="B27452C487CE49479C4B46CAA247E5B3">
    <w:name w:val="B27452C487CE49479C4B46CAA247E5B3"/>
    <w:rsid w:val="006D2646"/>
  </w:style>
  <w:style w:type="paragraph" w:customStyle="1" w:styleId="79470B485BC744A1B981E8A33A7B1151">
    <w:name w:val="79470B485BC744A1B981E8A33A7B1151"/>
    <w:rsid w:val="006D2646"/>
  </w:style>
  <w:style w:type="paragraph" w:customStyle="1" w:styleId="71A59AC8BD0F4A5C8D8792AE373EE160">
    <w:name w:val="71A59AC8BD0F4A5C8D8792AE373EE160"/>
    <w:rsid w:val="006D2646"/>
  </w:style>
  <w:style w:type="paragraph" w:customStyle="1" w:styleId="7EBC1DAFF2A349FBB20843DF1B42D7AA">
    <w:name w:val="7EBC1DAFF2A349FBB20843DF1B42D7AA"/>
    <w:rsid w:val="006D2646"/>
  </w:style>
  <w:style w:type="paragraph" w:customStyle="1" w:styleId="B8FE6D7977D44AC09C5CEFAA6AB02745">
    <w:name w:val="B8FE6D7977D44AC09C5CEFAA6AB02745"/>
    <w:rsid w:val="006D2646"/>
  </w:style>
  <w:style w:type="paragraph" w:customStyle="1" w:styleId="CBD4797AB1B0478EB561E43285E58FAE">
    <w:name w:val="CBD4797AB1B0478EB561E43285E58FAE"/>
    <w:rsid w:val="006D2646"/>
  </w:style>
  <w:style w:type="paragraph" w:customStyle="1" w:styleId="C85844421F0543ECB4E6005F7273E801">
    <w:name w:val="C85844421F0543ECB4E6005F7273E801"/>
    <w:rsid w:val="00977FA7"/>
  </w:style>
  <w:style w:type="paragraph" w:customStyle="1" w:styleId="46ED2B985F9D4E45B1D9A4FD9AA65C8A">
    <w:name w:val="46ED2B985F9D4E45B1D9A4FD9AA65C8A"/>
    <w:rsid w:val="00977FA7"/>
  </w:style>
  <w:style w:type="paragraph" w:customStyle="1" w:styleId="894C3369D16D47A19EFDB1172D8CD233">
    <w:name w:val="894C3369D16D47A19EFDB1172D8CD233"/>
    <w:rsid w:val="00D9240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428C663B2B5458CBD0510ADEDF561FF">
    <w:name w:val="C428C663B2B5458CBD0510ADEDF561FF"/>
    <w:rsid w:val="00D9240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7F4599287E4055934789EA432B4A93">
    <w:name w:val="657F4599287E4055934789EA432B4A93"/>
    <w:rsid w:val="00D9240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5F788BA59DE44B51678E89DCF7E75" ma:contentTypeVersion="15" ma:contentTypeDescription="Create a new document." ma:contentTypeScope="" ma:versionID="cb47d9d1694cb8c99a21054570ad185d">
  <xsd:schema xmlns:xsd="http://www.w3.org/2001/XMLSchema" xmlns:xs="http://www.w3.org/2001/XMLSchema" xmlns:p="http://schemas.microsoft.com/office/2006/metadata/properties" xmlns:ns1="http://schemas.microsoft.com/sharepoint/v3" xmlns:ns2="e4584580-0af9-45d8-8325-98b5def19251" xmlns:ns3="d55f8265-e7ea-4f0a-b324-e74dee5827b1" targetNamespace="http://schemas.microsoft.com/office/2006/metadata/properties" ma:root="true" ma:fieldsID="03670e52d6fbecf34db77d9bbb62918f" ns1:_="" ns2:_="" ns3:_="">
    <xsd:import namespace="http://schemas.microsoft.com/sharepoint/v3"/>
    <xsd:import namespace="e4584580-0af9-45d8-8325-98b5def19251"/>
    <xsd:import namespace="d55f8265-e7ea-4f0a-b324-e74dee58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84580-0af9-45d8-8325-98b5def1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8265-e7ea-4f0a-b324-e74dee582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298729-D6DD-45FB-B6E6-23EE99E69F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8FE426-5A02-4080-9759-6FC8B82057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E43B004-D949-4E2D-BD87-A6AD8734B4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357D4C-27DF-4AFD-9D2A-9C2B832E5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584580-0af9-45d8-8325-98b5def19251"/>
    <ds:schemaRef ds:uri="d55f8265-e7ea-4f0a-b324-e74dee58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ROI_document_template (1)</Template>
  <TotalTime>10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Planner</dc:title>
  <dc:subject/>
  <dc:creator>Annette Krause</dc:creator>
  <cp:keywords/>
  <dc:description/>
  <cp:lastModifiedBy>Rodel Talampas</cp:lastModifiedBy>
  <cp:revision>13</cp:revision>
  <cp:lastPrinted>2015-12-06T07:33:00Z</cp:lastPrinted>
  <dcterms:created xsi:type="dcterms:W3CDTF">2022-02-23T00:48:00Z</dcterms:created>
  <dcterms:modified xsi:type="dcterms:W3CDTF">2025-06-25T23:06:00Z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0x01010001A5F788BA59DE44B51678E89DCF7E75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2021-01-27T07:35:35Z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c5a430f5-33bb-4a22-a9ed-06e48fa57dd5</vt:lpwstr>
  </property>
  <property fmtid="{D5CDD505-2E9C-101B-9397-08002B2CF9AE}" pid="9" name="MSIP_Label_1124e982-4ed1-4819-8c70-4a27f3d38393_ContentBits">
    <vt:lpwstr>0</vt:lpwstr>
  </property>
</Properties>
</file>